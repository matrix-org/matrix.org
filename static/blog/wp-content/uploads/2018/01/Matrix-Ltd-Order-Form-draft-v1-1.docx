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5093"/>
        <w:gridCol w:w="4546"/>
        <w:gridCol w:w="441"/>
      </w:tblGrid>
      <w:tr w:rsidR="0093568C" w:rsidRPr="001E3C2E" w14:paraId="4BE68396" w14:textId="77777777" w:rsidTr="00D57496">
        <w:tc>
          <w:tcPr>
            <w:tcW w:w="5093" w:type="dxa"/>
          </w:tcPr>
          <w:p w14:paraId="575407F3" w14:textId="77777777" w:rsidR="0093568C" w:rsidRDefault="00B32A61" w:rsidP="00B32A61">
            <w:pPr>
              <w:pStyle w:val="CompanyName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22D7DA" wp14:editId="69BF6CB5">
                  <wp:extent cx="1889124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GA 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022" cy="66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1CCCB" w14:textId="77777777" w:rsidR="00B32A61" w:rsidRPr="00C85C32" w:rsidRDefault="00B32A61" w:rsidP="00B32A61">
            <w:pPr>
              <w:pStyle w:val="CompanyName"/>
            </w:pPr>
          </w:p>
          <w:p w14:paraId="1EDA6795" w14:textId="77777777" w:rsidR="00B32A61" w:rsidRDefault="00B32A61" w:rsidP="00B32A61">
            <w:proofErr w:type="spellStart"/>
            <w:r>
              <w:t>NextGenAccess</w:t>
            </w:r>
            <w:proofErr w:type="spellEnd"/>
            <w:r>
              <w:t xml:space="preserve"> Ltd.</w:t>
            </w:r>
          </w:p>
          <w:p w14:paraId="3BC47ED2" w14:textId="77777777" w:rsidR="00B32A61" w:rsidRDefault="00B32A61" w:rsidP="00B32A61">
            <w:r>
              <w:t>2nd Floor, Titan Court,</w:t>
            </w:r>
          </w:p>
          <w:p w14:paraId="7C4200E6" w14:textId="77777777" w:rsidR="00B32A61" w:rsidRDefault="00B32A61" w:rsidP="00B32A61">
            <w:r>
              <w:t>3 Bishop Square,</w:t>
            </w:r>
          </w:p>
          <w:p w14:paraId="0B2963C1" w14:textId="77777777" w:rsidR="00B32A61" w:rsidRDefault="00B32A61" w:rsidP="00B32A61">
            <w:r>
              <w:t xml:space="preserve">Hatfield, </w:t>
            </w:r>
          </w:p>
          <w:p w14:paraId="4DE4A1AE" w14:textId="77777777" w:rsidR="00B32A61" w:rsidRDefault="00B32A61" w:rsidP="00B32A61">
            <w:r>
              <w:t>Hertfordshire,</w:t>
            </w:r>
          </w:p>
          <w:p w14:paraId="571B5D63" w14:textId="77777777" w:rsidR="00B32A61" w:rsidRDefault="00B32A61" w:rsidP="00B32A61">
            <w:r>
              <w:t xml:space="preserve">AL10 9NA, </w:t>
            </w:r>
          </w:p>
          <w:p w14:paraId="4FDA7C40" w14:textId="77777777" w:rsidR="0093568C" w:rsidRPr="001E3C2E" w:rsidRDefault="00B32A61" w:rsidP="00B32A61">
            <w:r>
              <w:t>United Kingdom</w:t>
            </w:r>
          </w:p>
        </w:tc>
        <w:tc>
          <w:tcPr>
            <w:tcW w:w="4987" w:type="dxa"/>
            <w:gridSpan w:val="2"/>
          </w:tcPr>
          <w:p w14:paraId="0BDD8290" w14:textId="77777777" w:rsidR="0093568C" w:rsidRDefault="0093568C" w:rsidP="00E6107D">
            <w:pPr>
              <w:pStyle w:val="Heading1"/>
            </w:pPr>
            <w:r w:rsidRPr="001E3C2E">
              <w:t>ORDER</w:t>
            </w:r>
          </w:p>
        </w:tc>
      </w:tr>
      <w:tr w:rsidR="00C85C32" w:rsidRPr="001E3C2E" w14:paraId="27B9196A" w14:textId="77777777" w:rsidTr="00D57496">
        <w:trPr>
          <w:cantSplit/>
          <w:trHeight w:val="1008"/>
        </w:trPr>
        <w:tc>
          <w:tcPr>
            <w:tcW w:w="9639" w:type="dxa"/>
            <w:gridSpan w:val="2"/>
            <w:vAlign w:val="center"/>
          </w:tcPr>
          <w:p w14:paraId="6552F0F3" w14:textId="3D9EDBCD" w:rsidR="00C85C32" w:rsidRPr="00D57496" w:rsidRDefault="00C85C32" w:rsidP="00644678">
            <w:r w:rsidRPr="001E3C2E">
              <w:t>The following number must appear on all related</w:t>
            </w:r>
            <w:r w:rsidR="00D57496">
              <w:t xml:space="preserve"> </w:t>
            </w:r>
            <w:r w:rsidR="00B32A61">
              <w:t>correspondence</w:t>
            </w:r>
            <w:r w:rsidRPr="001E3C2E">
              <w:t xml:space="preserve"> and invoices:</w:t>
            </w:r>
            <w:r w:rsidR="00D57496">
              <w:t xml:space="preserve"> </w:t>
            </w:r>
            <w:r w:rsidR="00B32A61" w:rsidRPr="00D9127C">
              <w:rPr>
                <w:b/>
              </w:rPr>
              <w:t>Order ID</w:t>
            </w:r>
            <w:r w:rsidRPr="00D9127C">
              <w:rPr>
                <w:b/>
              </w:rPr>
              <w:t xml:space="preserve">: </w:t>
            </w:r>
            <w:bookmarkStart w:id="0" w:name="_Hlk503868756"/>
            <w:r w:rsidR="00DB0D51" w:rsidRPr="00DB0D51">
              <w:rPr>
                <w:b/>
              </w:rPr>
              <w:t>247121</w:t>
            </w:r>
            <w:bookmarkEnd w:id="0"/>
          </w:p>
        </w:tc>
        <w:tc>
          <w:tcPr>
            <w:tcW w:w="441" w:type="dxa"/>
            <w:vAlign w:val="center"/>
          </w:tcPr>
          <w:p w14:paraId="39F283DA" w14:textId="77777777" w:rsidR="00C85C32" w:rsidRPr="001E3C2E" w:rsidRDefault="00C85C32" w:rsidP="00C85C32"/>
        </w:tc>
      </w:tr>
      <w:tr w:rsidR="00C85C32" w:rsidRPr="001E3C2E" w14:paraId="7A65DA43" w14:textId="77777777" w:rsidTr="00D57496">
        <w:tc>
          <w:tcPr>
            <w:tcW w:w="5093" w:type="dxa"/>
          </w:tcPr>
          <w:p w14:paraId="0310BB79" w14:textId="77777777" w:rsidR="00C85C32" w:rsidRPr="001E3C2E" w:rsidRDefault="00D9127C" w:rsidP="00C85C32">
            <w:pPr>
              <w:pStyle w:val="Heading2"/>
            </w:pPr>
            <w:r>
              <w:t>Customer Address</w:t>
            </w:r>
            <w:r w:rsidR="00C85C32" w:rsidRPr="001E3C2E">
              <w:t>:</w:t>
            </w:r>
          </w:p>
          <w:p w14:paraId="33F4BAC5" w14:textId="77777777" w:rsidR="00C85C32" w:rsidRPr="001E3C2E" w:rsidRDefault="00C85C32" w:rsidP="00C85C32"/>
          <w:p w14:paraId="2C061F4C" w14:textId="77777777" w:rsidR="00DB0D51" w:rsidRPr="00DB0D51" w:rsidRDefault="00DB0D51" w:rsidP="00644678">
            <w:pPr>
              <w:rPr>
                <w:color w:val="FF0000"/>
              </w:rPr>
            </w:pPr>
            <w:r w:rsidRPr="00DB0D51">
              <w:rPr>
                <w:color w:val="FF0000"/>
              </w:rPr>
              <w:t>Matrix Ltd</w:t>
            </w:r>
          </w:p>
          <w:p w14:paraId="4A2285C3" w14:textId="77777777" w:rsidR="00DB0D51" w:rsidRPr="00DB0D51" w:rsidRDefault="00DB0D51" w:rsidP="00644678">
            <w:pPr>
              <w:rPr>
                <w:color w:val="FF0000"/>
              </w:rPr>
            </w:pPr>
            <w:r w:rsidRPr="00DB0D51">
              <w:rPr>
                <w:color w:val="FF0000"/>
              </w:rPr>
              <w:t>The Works,</w:t>
            </w:r>
          </w:p>
          <w:p w14:paraId="315BB342" w14:textId="75EE182E" w:rsidR="004E552E" w:rsidRPr="00DB0D51" w:rsidRDefault="004E552E" w:rsidP="00644678">
            <w:pPr>
              <w:rPr>
                <w:color w:val="FF0000"/>
              </w:rPr>
            </w:pPr>
            <w:r w:rsidRPr="00DB0D51">
              <w:rPr>
                <w:color w:val="FF0000"/>
              </w:rPr>
              <w:t xml:space="preserve">Turnham Green </w:t>
            </w:r>
          </w:p>
          <w:p w14:paraId="50535DC0" w14:textId="77777777" w:rsidR="004E552E" w:rsidRPr="00DB0D51" w:rsidRDefault="004E552E" w:rsidP="00644678">
            <w:pPr>
              <w:rPr>
                <w:color w:val="FF0000"/>
              </w:rPr>
            </w:pPr>
            <w:r w:rsidRPr="00DB0D51">
              <w:rPr>
                <w:color w:val="FF0000"/>
              </w:rPr>
              <w:t xml:space="preserve">Terrace Mews, </w:t>
            </w:r>
          </w:p>
          <w:p w14:paraId="251EEFDE" w14:textId="77777777" w:rsidR="004E552E" w:rsidRPr="00DB0D51" w:rsidRDefault="004E552E" w:rsidP="00644678">
            <w:pPr>
              <w:rPr>
                <w:color w:val="FF0000"/>
              </w:rPr>
            </w:pPr>
            <w:proofErr w:type="spellStart"/>
            <w:r w:rsidRPr="00DB0D51">
              <w:rPr>
                <w:color w:val="FF0000"/>
              </w:rPr>
              <w:t>Chiswick</w:t>
            </w:r>
            <w:proofErr w:type="spellEnd"/>
            <w:r w:rsidRPr="00DB0D51">
              <w:rPr>
                <w:color w:val="FF0000"/>
              </w:rPr>
              <w:t xml:space="preserve">, </w:t>
            </w:r>
          </w:p>
          <w:p w14:paraId="33BDA4FF" w14:textId="29405C3A" w:rsidR="00B16C9B" w:rsidRPr="00DB0D51" w:rsidRDefault="004E552E" w:rsidP="00644678">
            <w:pPr>
              <w:rPr>
                <w:color w:val="FF0000"/>
              </w:rPr>
            </w:pPr>
            <w:r w:rsidRPr="00DB0D51">
              <w:rPr>
                <w:color w:val="FF0000"/>
              </w:rPr>
              <w:t>W4 1QU</w:t>
            </w:r>
          </w:p>
          <w:p w14:paraId="1AF5CC4E" w14:textId="5D00A77B" w:rsidR="00C85C32" w:rsidRPr="001E3C2E" w:rsidRDefault="003A6B7B" w:rsidP="00644678">
            <w:r w:rsidRPr="00DB0D51">
              <w:rPr>
                <w:color w:val="FF0000"/>
              </w:rPr>
              <w:t>Tel:</w:t>
            </w:r>
            <w:r w:rsidR="00644678" w:rsidRPr="00DB0D51">
              <w:rPr>
                <w:color w:val="FF0000"/>
              </w:rPr>
              <w:t xml:space="preserve"> </w:t>
            </w:r>
            <w:proofErr w:type="gramStart"/>
            <w:r w:rsidR="00366E5B" w:rsidRPr="00DB0D51">
              <w:rPr>
                <w:color w:val="FF0000"/>
              </w:rPr>
              <w:t>020</w:t>
            </w:r>
            <w:r w:rsidR="004E552E" w:rsidRPr="00DB0D51">
              <w:rPr>
                <w:color w:val="FF0000"/>
              </w:rPr>
              <w:t xml:space="preserve"> </w:t>
            </w:r>
            <w:r w:rsidR="00DB0D51" w:rsidRPr="00DB0D51">
              <w:rPr>
                <w:color w:val="FF0000"/>
              </w:rPr>
              <w:t>?????</w:t>
            </w:r>
            <w:proofErr w:type="gramEnd"/>
            <w:r w:rsidR="004E552E" w:rsidRPr="00DB0D51">
              <w:rPr>
                <w:color w:val="FF0000"/>
              </w:rPr>
              <w:t xml:space="preserve">       </w:t>
            </w:r>
          </w:p>
        </w:tc>
        <w:tc>
          <w:tcPr>
            <w:tcW w:w="4987" w:type="dxa"/>
            <w:gridSpan w:val="2"/>
          </w:tcPr>
          <w:p w14:paraId="62AB8AD3" w14:textId="77777777" w:rsidR="00C85C32" w:rsidRPr="001E3C2E" w:rsidRDefault="00D9127C" w:rsidP="00C85C32">
            <w:pPr>
              <w:pStyle w:val="Heading2"/>
            </w:pPr>
            <w:r>
              <w:t>Service Address (if different)</w:t>
            </w:r>
            <w:r w:rsidR="00C85C32" w:rsidRPr="001E3C2E">
              <w:t>:</w:t>
            </w:r>
          </w:p>
          <w:p w14:paraId="69F9AD39" w14:textId="77777777" w:rsidR="00644678" w:rsidRPr="001E3C2E" w:rsidRDefault="00644678" w:rsidP="00644678"/>
          <w:p w14:paraId="18FC6E6A" w14:textId="77777777" w:rsidR="00DB0D51" w:rsidRPr="00DB0D51" w:rsidRDefault="00DB0D51" w:rsidP="00DB0D51">
            <w:pPr>
              <w:rPr>
                <w:color w:val="FF0000"/>
              </w:rPr>
            </w:pPr>
            <w:r w:rsidRPr="00DB0D51">
              <w:rPr>
                <w:color w:val="FF0000"/>
              </w:rPr>
              <w:t>Matrix Ltd</w:t>
            </w:r>
          </w:p>
          <w:p w14:paraId="2724A084" w14:textId="77777777" w:rsidR="00DB0D51" w:rsidRPr="00DB0D51" w:rsidRDefault="00DB0D51" w:rsidP="00DB0D51">
            <w:pPr>
              <w:rPr>
                <w:color w:val="FF0000"/>
              </w:rPr>
            </w:pPr>
            <w:r w:rsidRPr="00DB0D51">
              <w:rPr>
                <w:color w:val="FF0000"/>
              </w:rPr>
              <w:t>The Works,</w:t>
            </w:r>
          </w:p>
          <w:p w14:paraId="432EB0C9" w14:textId="77777777" w:rsidR="00DB0D51" w:rsidRPr="00DB0D51" w:rsidRDefault="00DB0D51" w:rsidP="00DB0D51">
            <w:pPr>
              <w:rPr>
                <w:color w:val="FF0000"/>
              </w:rPr>
            </w:pPr>
            <w:r w:rsidRPr="00DB0D51">
              <w:rPr>
                <w:color w:val="FF0000"/>
              </w:rPr>
              <w:t xml:space="preserve">Turnham Green </w:t>
            </w:r>
          </w:p>
          <w:p w14:paraId="7140D7C6" w14:textId="77777777" w:rsidR="00DB0D51" w:rsidRPr="00DB0D51" w:rsidRDefault="00DB0D51" w:rsidP="00DB0D51">
            <w:pPr>
              <w:rPr>
                <w:color w:val="FF0000"/>
              </w:rPr>
            </w:pPr>
            <w:r w:rsidRPr="00DB0D51">
              <w:rPr>
                <w:color w:val="FF0000"/>
              </w:rPr>
              <w:t xml:space="preserve">Terrace Mews, </w:t>
            </w:r>
          </w:p>
          <w:p w14:paraId="5FA2AF14" w14:textId="77777777" w:rsidR="00DB0D51" w:rsidRPr="00DB0D51" w:rsidRDefault="00DB0D51" w:rsidP="00DB0D51">
            <w:pPr>
              <w:rPr>
                <w:color w:val="FF0000"/>
              </w:rPr>
            </w:pPr>
            <w:proofErr w:type="spellStart"/>
            <w:r w:rsidRPr="00DB0D51">
              <w:rPr>
                <w:color w:val="FF0000"/>
              </w:rPr>
              <w:t>Chiswick</w:t>
            </w:r>
            <w:proofErr w:type="spellEnd"/>
            <w:r w:rsidRPr="00DB0D51">
              <w:rPr>
                <w:color w:val="FF0000"/>
              </w:rPr>
              <w:t xml:space="preserve">, </w:t>
            </w:r>
          </w:p>
          <w:p w14:paraId="7F237EAF" w14:textId="77777777" w:rsidR="00DB0D51" w:rsidRPr="00DB0D51" w:rsidRDefault="00DB0D51" w:rsidP="00DB0D51">
            <w:pPr>
              <w:rPr>
                <w:color w:val="FF0000"/>
              </w:rPr>
            </w:pPr>
            <w:r w:rsidRPr="00DB0D51">
              <w:rPr>
                <w:color w:val="FF0000"/>
              </w:rPr>
              <w:t>W4 1QU</w:t>
            </w:r>
          </w:p>
          <w:p w14:paraId="6A1673D0" w14:textId="0FBFF969" w:rsidR="00C85C32" w:rsidRPr="001E3C2E" w:rsidRDefault="00DB0D51" w:rsidP="00DB0D51">
            <w:r w:rsidRPr="00DB0D51">
              <w:rPr>
                <w:color w:val="FF0000"/>
              </w:rPr>
              <w:t xml:space="preserve">Tel: </w:t>
            </w:r>
            <w:proofErr w:type="gramStart"/>
            <w:r w:rsidRPr="00DB0D51">
              <w:rPr>
                <w:color w:val="FF0000"/>
              </w:rPr>
              <w:t>020 ?????</w:t>
            </w:r>
            <w:proofErr w:type="gramEnd"/>
            <w:r w:rsidRPr="00DB0D51">
              <w:rPr>
                <w:color w:val="FF0000"/>
              </w:rPr>
              <w:t xml:space="preserve">       </w:t>
            </w:r>
          </w:p>
        </w:tc>
      </w:tr>
    </w:tbl>
    <w:p w14:paraId="3073252A" w14:textId="77777777" w:rsidR="00C85C32" w:rsidRDefault="00C85C32"/>
    <w:p w14:paraId="4C659A98" w14:textId="77777777" w:rsidR="00AD519C" w:rsidRDefault="00AD519C"/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56"/>
        <w:gridCol w:w="1431"/>
        <w:gridCol w:w="1128"/>
        <w:gridCol w:w="2036"/>
        <w:gridCol w:w="1148"/>
        <w:gridCol w:w="3271"/>
      </w:tblGrid>
      <w:tr w:rsidR="00366E5B" w:rsidRPr="001E3C2E" w14:paraId="2364935D" w14:textId="77777777" w:rsidTr="00366E5B">
        <w:trPr>
          <w:cantSplit/>
          <w:trHeight w:val="288"/>
        </w:trPr>
        <w:tc>
          <w:tcPr>
            <w:tcW w:w="1056" w:type="dxa"/>
            <w:vAlign w:val="center"/>
          </w:tcPr>
          <w:p w14:paraId="70E886FE" w14:textId="77777777" w:rsidR="00D33F13" w:rsidRPr="00D33F13" w:rsidRDefault="00D33F13" w:rsidP="00D33F13">
            <w:pPr>
              <w:rPr>
                <w:b/>
              </w:rPr>
            </w:pPr>
            <w:r w:rsidRPr="00D33F13">
              <w:rPr>
                <w:b/>
              </w:rPr>
              <w:t>Customer contact</w:t>
            </w:r>
          </w:p>
        </w:tc>
        <w:tc>
          <w:tcPr>
            <w:tcW w:w="1431" w:type="dxa"/>
            <w:vAlign w:val="center"/>
          </w:tcPr>
          <w:p w14:paraId="238FACF2" w14:textId="38F5B677" w:rsidR="00B14892" w:rsidRPr="001E3C2E" w:rsidRDefault="00DB0D51" w:rsidP="00D33F13">
            <w:r>
              <w:rPr>
                <w:lang w:val="en"/>
              </w:rPr>
              <w:t xml:space="preserve">Amandine Le Pape </w:t>
            </w:r>
          </w:p>
        </w:tc>
        <w:tc>
          <w:tcPr>
            <w:tcW w:w="1128" w:type="dxa"/>
            <w:vAlign w:val="center"/>
          </w:tcPr>
          <w:p w14:paraId="59EA7E54" w14:textId="77777777" w:rsidR="00D33F13" w:rsidRPr="00D33F13" w:rsidRDefault="00D33F13" w:rsidP="00D33F13">
            <w:pPr>
              <w:rPr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2036" w:type="dxa"/>
            <w:vAlign w:val="center"/>
          </w:tcPr>
          <w:p w14:paraId="13FD421F" w14:textId="55135127" w:rsidR="00D33F13" w:rsidRPr="00DB0D51" w:rsidRDefault="00DB0D51" w:rsidP="00D33F13">
            <w:pPr>
              <w:rPr>
                <w:color w:val="FF0000"/>
              </w:rPr>
            </w:pPr>
            <w:proofErr w:type="gramStart"/>
            <w:r w:rsidRPr="00DB0D51">
              <w:rPr>
                <w:color w:val="FF0000"/>
              </w:rPr>
              <w:t>020 ???????</w:t>
            </w:r>
            <w:proofErr w:type="gramEnd"/>
            <w:r w:rsidR="004E552E" w:rsidRPr="00DB0D51">
              <w:rPr>
                <w:color w:val="FF0000"/>
              </w:rPr>
              <w:t xml:space="preserve">       </w:t>
            </w:r>
          </w:p>
        </w:tc>
        <w:tc>
          <w:tcPr>
            <w:tcW w:w="1148" w:type="dxa"/>
            <w:vAlign w:val="center"/>
          </w:tcPr>
          <w:p w14:paraId="75DE5E6C" w14:textId="77777777" w:rsidR="00D33F13" w:rsidRPr="00D33F13" w:rsidRDefault="00D33F13" w:rsidP="00D33F13">
            <w:pPr>
              <w:rPr>
                <w:b/>
              </w:rPr>
            </w:pPr>
            <w:r w:rsidRPr="00D33F13">
              <w:rPr>
                <w:b/>
              </w:rPr>
              <w:t>Email</w:t>
            </w:r>
          </w:p>
        </w:tc>
        <w:tc>
          <w:tcPr>
            <w:tcW w:w="3271" w:type="dxa"/>
            <w:vAlign w:val="center"/>
          </w:tcPr>
          <w:p w14:paraId="6ED95A28" w14:textId="4A573D92" w:rsidR="00B14892" w:rsidRPr="001E3C2E" w:rsidRDefault="00DB0D51" w:rsidP="00D33F13">
            <w:hyperlink r:id="rId7" w:history="1">
              <w:r w:rsidRPr="002753A5">
                <w:rPr>
                  <w:rStyle w:val="Hyperlink"/>
                </w:rPr>
                <w:t>amandine@matrix.org</w:t>
              </w:r>
            </w:hyperlink>
            <w:r>
              <w:t xml:space="preserve"> </w:t>
            </w:r>
          </w:p>
        </w:tc>
      </w:tr>
      <w:tr w:rsidR="00366E5B" w:rsidRPr="001E3C2E" w14:paraId="58D386FF" w14:textId="77777777" w:rsidTr="00366E5B">
        <w:trPr>
          <w:cantSplit/>
          <w:trHeight w:val="288"/>
        </w:trPr>
        <w:tc>
          <w:tcPr>
            <w:tcW w:w="1056" w:type="dxa"/>
            <w:vAlign w:val="center"/>
          </w:tcPr>
          <w:p w14:paraId="647620BD" w14:textId="77777777" w:rsidR="00D33F13" w:rsidRPr="00D33F13" w:rsidRDefault="00D33F13" w:rsidP="00D33F13">
            <w:pPr>
              <w:rPr>
                <w:b/>
              </w:rPr>
            </w:pPr>
            <w:r w:rsidRPr="00D33F13">
              <w:rPr>
                <w:b/>
              </w:rPr>
              <w:t>NGA Contact</w:t>
            </w:r>
          </w:p>
        </w:tc>
        <w:tc>
          <w:tcPr>
            <w:tcW w:w="1431" w:type="dxa"/>
            <w:vAlign w:val="center"/>
          </w:tcPr>
          <w:p w14:paraId="22D2D737" w14:textId="44C1C7A8" w:rsidR="00D33F13" w:rsidRPr="001E3C2E" w:rsidRDefault="00366E5B" w:rsidP="00D33F13">
            <w:r>
              <w:t>Steve Heapes</w:t>
            </w:r>
          </w:p>
        </w:tc>
        <w:tc>
          <w:tcPr>
            <w:tcW w:w="1128" w:type="dxa"/>
            <w:vAlign w:val="center"/>
          </w:tcPr>
          <w:p w14:paraId="0D9729AF" w14:textId="77777777" w:rsidR="00D33F13" w:rsidRPr="00D33F13" w:rsidRDefault="00D33F13" w:rsidP="00D33F13">
            <w:pPr>
              <w:rPr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2036" w:type="dxa"/>
            <w:vAlign w:val="center"/>
          </w:tcPr>
          <w:p w14:paraId="7B26C3BC" w14:textId="5915485A" w:rsidR="00D33F13" w:rsidRPr="001E3C2E" w:rsidRDefault="00366E5B" w:rsidP="00D33F13">
            <w:r>
              <w:t>07836724752</w:t>
            </w:r>
          </w:p>
        </w:tc>
        <w:tc>
          <w:tcPr>
            <w:tcW w:w="1148" w:type="dxa"/>
            <w:vAlign w:val="center"/>
          </w:tcPr>
          <w:p w14:paraId="19300719" w14:textId="77777777" w:rsidR="00D33F13" w:rsidRPr="00D33F13" w:rsidRDefault="00D33F13" w:rsidP="00D33F13">
            <w:pPr>
              <w:rPr>
                <w:b/>
              </w:rPr>
            </w:pPr>
            <w:r w:rsidRPr="00D33F13">
              <w:rPr>
                <w:b/>
              </w:rPr>
              <w:t>Email</w:t>
            </w:r>
          </w:p>
        </w:tc>
        <w:tc>
          <w:tcPr>
            <w:tcW w:w="3271" w:type="dxa"/>
            <w:vAlign w:val="center"/>
          </w:tcPr>
          <w:p w14:paraId="628D110A" w14:textId="59474FEA" w:rsidR="00D33F13" w:rsidRPr="001E3C2E" w:rsidRDefault="00DB0D51" w:rsidP="00D33F13">
            <w:hyperlink r:id="rId8" w:history="1">
              <w:r w:rsidR="00B14892" w:rsidRPr="000213AC">
                <w:rPr>
                  <w:rStyle w:val="Hyperlink"/>
                </w:rPr>
                <w:t>steve@nextgenaccess.com</w:t>
              </w:r>
            </w:hyperlink>
            <w:r w:rsidR="00B14892">
              <w:t xml:space="preserve"> </w:t>
            </w:r>
          </w:p>
        </w:tc>
      </w:tr>
    </w:tbl>
    <w:p w14:paraId="45EEC0B9" w14:textId="77777777" w:rsidR="0093568C" w:rsidRDefault="0093568C" w:rsidP="001E3C2E"/>
    <w:p w14:paraId="73645C1C" w14:textId="77777777" w:rsidR="00AD519C" w:rsidRDefault="00AD519C" w:rsidP="001E3C2E">
      <w:pPr>
        <w:rPr>
          <w:b/>
          <w:sz w:val="20"/>
          <w:szCs w:val="20"/>
        </w:rPr>
      </w:pPr>
    </w:p>
    <w:p w14:paraId="6C2E9561" w14:textId="0F1AF94A" w:rsidR="00977CB2" w:rsidRPr="00977CB2" w:rsidRDefault="00B30D99" w:rsidP="001E3C2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NEW </w:t>
      </w:r>
      <w:r w:rsidR="003A6B7B">
        <w:rPr>
          <w:b/>
          <w:sz w:val="20"/>
          <w:szCs w:val="20"/>
        </w:rPr>
        <w:t xml:space="preserve">ORDER – </w:t>
      </w:r>
      <w:r w:rsidR="00DB0D51" w:rsidRPr="00DB0D51">
        <w:rPr>
          <w:b/>
          <w:sz w:val="20"/>
          <w:szCs w:val="20"/>
        </w:rPr>
        <w:t>247121</w:t>
      </w:r>
    </w:p>
    <w:p w14:paraId="5225AA24" w14:textId="77777777" w:rsidR="00977CB2" w:rsidRDefault="00977CB2" w:rsidP="001E3C2E"/>
    <w:p w14:paraId="09FD0352" w14:textId="77777777" w:rsidR="00AD519C" w:rsidRDefault="00AD519C" w:rsidP="001E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977CB2" w14:paraId="064A00E4" w14:textId="77777777" w:rsidTr="00977CB2">
        <w:tc>
          <w:tcPr>
            <w:tcW w:w="10070" w:type="dxa"/>
            <w:shd w:val="clear" w:color="auto" w:fill="D6E3BC" w:themeFill="accent3" w:themeFillTint="66"/>
          </w:tcPr>
          <w:p w14:paraId="4A7504E7" w14:textId="77777777" w:rsidR="00977CB2" w:rsidRPr="005F116F" w:rsidRDefault="00B30D99" w:rsidP="001E3C2E">
            <w:pPr>
              <w:rPr>
                <w:b/>
              </w:rPr>
            </w:pPr>
            <w:bookmarkStart w:id="1" w:name="_Hlk494191534"/>
            <w:r>
              <w:rPr>
                <w:b/>
              </w:rPr>
              <w:t>ORDER</w:t>
            </w:r>
            <w:r w:rsidR="00977CB2" w:rsidRPr="005F116F">
              <w:rPr>
                <w:b/>
              </w:rPr>
              <w:t xml:space="preserve"> DETAILS</w:t>
            </w:r>
          </w:p>
        </w:tc>
      </w:tr>
      <w:bookmarkEnd w:id="1"/>
    </w:tbl>
    <w:p w14:paraId="6010DEAD" w14:textId="77777777" w:rsidR="00977CB2" w:rsidRDefault="00977CB2" w:rsidP="001E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807"/>
      </w:tblGrid>
      <w:tr w:rsidR="005F116F" w14:paraId="56F61424" w14:textId="77777777" w:rsidTr="005F116F">
        <w:tc>
          <w:tcPr>
            <w:tcW w:w="2263" w:type="dxa"/>
          </w:tcPr>
          <w:p w14:paraId="023B875E" w14:textId="77777777" w:rsidR="005F116F" w:rsidRPr="005C2863" w:rsidRDefault="005F116F" w:rsidP="001E3C2E">
            <w:pPr>
              <w:rPr>
                <w:b/>
              </w:rPr>
            </w:pPr>
            <w:r w:rsidRPr="005C2863">
              <w:rPr>
                <w:b/>
              </w:rPr>
              <w:t>Order Details</w:t>
            </w:r>
          </w:p>
        </w:tc>
        <w:tc>
          <w:tcPr>
            <w:tcW w:w="7807" w:type="dxa"/>
          </w:tcPr>
          <w:p w14:paraId="40C4BF92" w14:textId="77777777" w:rsidR="005F116F" w:rsidRDefault="005F116F" w:rsidP="001E3C2E"/>
        </w:tc>
      </w:tr>
      <w:tr w:rsidR="005F116F" w14:paraId="3C0926C0" w14:textId="77777777" w:rsidTr="005F116F">
        <w:tc>
          <w:tcPr>
            <w:tcW w:w="2263" w:type="dxa"/>
          </w:tcPr>
          <w:p w14:paraId="396F7A3A" w14:textId="77777777" w:rsidR="005F116F" w:rsidRDefault="005F116F" w:rsidP="001E3C2E"/>
          <w:p w14:paraId="04B0D20C" w14:textId="77777777" w:rsidR="005F116F" w:rsidRDefault="005F116F" w:rsidP="001E3C2E">
            <w:r>
              <w:t>Order ID</w:t>
            </w:r>
          </w:p>
        </w:tc>
        <w:tc>
          <w:tcPr>
            <w:tcW w:w="7807" w:type="dxa"/>
          </w:tcPr>
          <w:p w14:paraId="308A5F5D" w14:textId="77777777" w:rsidR="004E552E" w:rsidRDefault="004E552E" w:rsidP="001E3C2E">
            <w:pPr>
              <w:rPr>
                <w:i/>
              </w:rPr>
            </w:pPr>
          </w:p>
          <w:p w14:paraId="00BF0AAC" w14:textId="0112B0C5" w:rsidR="005F116F" w:rsidRPr="004E552E" w:rsidRDefault="00DB0D51" w:rsidP="001E3C2E">
            <w:r w:rsidRPr="00DB0D51">
              <w:t>247121</w:t>
            </w:r>
          </w:p>
        </w:tc>
      </w:tr>
      <w:tr w:rsidR="005F116F" w14:paraId="4BA9114C" w14:textId="77777777" w:rsidTr="005F116F">
        <w:tc>
          <w:tcPr>
            <w:tcW w:w="2263" w:type="dxa"/>
          </w:tcPr>
          <w:p w14:paraId="46206B6B" w14:textId="77777777" w:rsidR="005F116F" w:rsidRDefault="005F116F" w:rsidP="001E3C2E"/>
          <w:p w14:paraId="64C5BABD" w14:textId="77777777" w:rsidR="005F116F" w:rsidRDefault="005F116F" w:rsidP="001E3C2E">
            <w:r>
              <w:t>Order Type</w:t>
            </w:r>
          </w:p>
        </w:tc>
        <w:tc>
          <w:tcPr>
            <w:tcW w:w="7807" w:type="dxa"/>
          </w:tcPr>
          <w:p w14:paraId="1099E0D2" w14:textId="77777777" w:rsidR="005F116F" w:rsidRPr="00D220F4" w:rsidRDefault="005F116F" w:rsidP="001E3C2E"/>
          <w:p w14:paraId="7A528AF0" w14:textId="384206E5" w:rsidR="005F116F" w:rsidRPr="00D220F4" w:rsidRDefault="00366E5B" w:rsidP="001E3C2E">
            <w:r w:rsidRPr="00366E5B">
              <w:t>New</w:t>
            </w:r>
          </w:p>
        </w:tc>
      </w:tr>
      <w:tr w:rsidR="005F116F" w14:paraId="390563ED" w14:textId="77777777" w:rsidTr="005F116F">
        <w:tc>
          <w:tcPr>
            <w:tcW w:w="2263" w:type="dxa"/>
          </w:tcPr>
          <w:p w14:paraId="3009710B" w14:textId="77777777" w:rsidR="005F116F" w:rsidRDefault="005F116F" w:rsidP="001E3C2E"/>
          <w:p w14:paraId="75428411" w14:textId="77777777" w:rsidR="005F116F" w:rsidRDefault="00307C1F" w:rsidP="001E3C2E">
            <w:r>
              <w:t>Minimum</w:t>
            </w:r>
            <w:r w:rsidR="005F116F">
              <w:t xml:space="preserve"> Term</w:t>
            </w:r>
          </w:p>
        </w:tc>
        <w:tc>
          <w:tcPr>
            <w:tcW w:w="7807" w:type="dxa"/>
          </w:tcPr>
          <w:p w14:paraId="13D16E8C" w14:textId="77777777" w:rsidR="005F116F" w:rsidRPr="00D220F4" w:rsidRDefault="005F116F" w:rsidP="001E3C2E"/>
          <w:p w14:paraId="648AB9C3" w14:textId="2E271F97" w:rsidR="005F116F" w:rsidRPr="00D220F4" w:rsidRDefault="00DB0D51" w:rsidP="001E3C2E">
            <w:r>
              <w:t>18</w:t>
            </w:r>
            <w:r w:rsidR="005F116F" w:rsidRPr="00D220F4">
              <w:t xml:space="preserve"> Months</w:t>
            </w:r>
          </w:p>
        </w:tc>
      </w:tr>
      <w:tr w:rsidR="005F116F" w14:paraId="0CBFA0D2" w14:textId="77777777" w:rsidTr="005F116F">
        <w:tc>
          <w:tcPr>
            <w:tcW w:w="2263" w:type="dxa"/>
          </w:tcPr>
          <w:p w14:paraId="1ED75F21" w14:textId="77777777" w:rsidR="005F116F" w:rsidRDefault="005F116F" w:rsidP="001E3C2E"/>
          <w:p w14:paraId="47693B45" w14:textId="77777777" w:rsidR="005F116F" w:rsidRDefault="005F116F" w:rsidP="001E3C2E">
            <w:r>
              <w:t>Estimated Delivery Date</w:t>
            </w:r>
          </w:p>
        </w:tc>
        <w:tc>
          <w:tcPr>
            <w:tcW w:w="7807" w:type="dxa"/>
          </w:tcPr>
          <w:p w14:paraId="2B13AE71" w14:textId="77777777" w:rsidR="005F116F" w:rsidRPr="00366E5B" w:rsidRDefault="005F116F" w:rsidP="001E3C2E"/>
          <w:p w14:paraId="2D17FFDE" w14:textId="06B71373" w:rsidR="005F116F" w:rsidRPr="00366E5B" w:rsidRDefault="004E552E" w:rsidP="001E3C2E">
            <w:r>
              <w:t>1</w:t>
            </w:r>
            <w:r w:rsidR="00B30D99" w:rsidRPr="00366E5B">
              <w:t>0 Working Days*</w:t>
            </w:r>
            <w:r w:rsidR="00BD48FD" w:rsidRPr="00366E5B">
              <w:t xml:space="preserve"> from signed</w:t>
            </w:r>
            <w:r w:rsidR="00B30D99" w:rsidRPr="00366E5B">
              <w:t xml:space="preserve"> Order confirmation</w:t>
            </w:r>
          </w:p>
        </w:tc>
      </w:tr>
      <w:tr w:rsidR="005F116F" w14:paraId="6EC5EE84" w14:textId="77777777" w:rsidTr="005F116F">
        <w:tc>
          <w:tcPr>
            <w:tcW w:w="2263" w:type="dxa"/>
          </w:tcPr>
          <w:p w14:paraId="2E896278" w14:textId="77777777" w:rsidR="005F116F" w:rsidRDefault="005F116F" w:rsidP="001E3C2E"/>
          <w:p w14:paraId="679368B0" w14:textId="77777777" w:rsidR="005F116F" w:rsidRDefault="005F116F" w:rsidP="001E3C2E">
            <w:r>
              <w:t>Customer PO</w:t>
            </w:r>
          </w:p>
        </w:tc>
        <w:tc>
          <w:tcPr>
            <w:tcW w:w="7807" w:type="dxa"/>
          </w:tcPr>
          <w:p w14:paraId="1D2412A3" w14:textId="77777777" w:rsidR="005F116F" w:rsidRPr="00366E5B" w:rsidRDefault="005F116F" w:rsidP="001E3C2E"/>
          <w:p w14:paraId="0BEBC3DF" w14:textId="52F86958" w:rsidR="005F116F" w:rsidRPr="00366E5B" w:rsidRDefault="005F116F" w:rsidP="001E3C2E">
            <w:r w:rsidRPr="00366E5B">
              <w:t>N/A</w:t>
            </w:r>
          </w:p>
        </w:tc>
      </w:tr>
      <w:tr w:rsidR="005F116F" w14:paraId="190407A2" w14:textId="77777777" w:rsidTr="005F116F">
        <w:tc>
          <w:tcPr>
            <w:tcW w:w="2263" w:type="dxa"/>
          </w:tcPr>
          <w:p w14:paraId="3A5C3A1C" w14:textId="77777777" w:rsidR="005F116F" w:rsidRDefault="005F116F" w:rsidP="001E3C2E"/>
          <w:p w14:paraId="7F2E1D42" w14:textId="77777777" w:rsidR="005F116F" w:rsidRDefault="00B30D99" w:rsidP="001E3C2E">
            <w:r>
              <w:t>Service</w:t>
            </w:r>
          </w:p>
        </w:tc>
        <w:tc>
          <w:tcPr>
            <w:tcW w:w="7807" w:type="dxa"/>
          </w:tcPr>
          <w:p w14:paraId="27256C0F" w14:textId="77777777" w:rsidR="005F116F" w:rsidRPr="00D220F4" w:rsidRDefault="005F116F" w:rsidP="001E3C2E"/>
          <w:p w14:paraId="61AF3152" w14:textId="54A82E4A" w:rsidR="005F116F" w:rsidRPr="00D220F4" w:rsidRDefault="005F116F" w:rsidP="001E3C2E">
            <w:r w:rsidRPr="00D220F4">
              <w:t>Business Connect 100</w:t>
            </w:r>
          </w:p>
        </w:tc>
      </w:tr>
    </w:tbl>
    <w:p w14:paraId="4AA59A75" w14:textId="77777777" w:rsidR="000E4FEA" w:rsidRDefault="000E4FEA" w:rsidP="00B30D99">
      <w:pPr>
        <w:rPr>
          <w:sz w:val="16"/>
          <w:szCs w:val="16"/>
        </w:rPr>
      </w:pPr>
    </w:p>
    <w:p w14:paraId="4E2354B8" w14:textId="4F5D73DC" w:rsidR="00977CB2" w:rsidRPr="000E4FEA" w:rsidRDefault="00B30D99" w:rsidP="00B30D99">
      <w:pPr>
        <w:rPr>
          <w:sz w:val="16"/>
          <w:szCs w:val="16"/>
        </w:rPr>
      </w:pPr>
      <w:r w:rsidRPr="000E4FEA">
        <w:rPr>
          <w:sz w:val="16"/>
          <w:szCs w:val="16"/>
        </w:rPr>
        <w:t xml:space="preserve">*Working Days – Monday to Friday </w:t>
      </w:r>
      <w:r w:rsidR="00DA3AA4" w:rsidRPr="000E4FEA">
        <w:rPr>
          <w:sz w:val="16"/>
          <w:szCs w:val="16"/>
        </w:rPr>
        <w:t>excluding Public holidays</w:t>
      </w:r>
      <w:r w:rsidR="00366E5B">
        <w:rPr>
          <w:sz w:val="16"/>
          <w:szCs w:val="16"/>
        </w:rPr>
        <w:t>, Subject to Survey</w:t>
      </w:r>
    </w:p>
    <w:p w14:paraId="3C75E4FF" w14:textId="77777777" w:rsidR="00AD519C" w:rsidRDefault="00AD519C" w:rsidP="001E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F116F" w14:paraId="2BC83256" w14:textId="77777777" w:rsidTr="00CF7954">
        <w:tc>
          <w:tcPr>
            <w:tcW w:w="10070" w:type="dxa"/>
            <w:shd w:val="clear" w:color="auto" w:fill="D6E3BC" w:themeFill="accent3" w:themeFillTint="66"/>
          </w:tcPr>
          <w:p w14:paraId="11DECF6D" w14:textId="77777777" w:rsidR="005F116F" w:rsidRPr="005F116F" w:rsidRDefault="005C2863" w:rsidP="00CF7954">
            <w:pPr>
              <w:rPr>
                <w:b/>
              </w:rPr>
            </w:pPr>
            <w:bookmarkStart w:id="2" w:name="_Hlk494191957"/>
            <w:r>
              <w:rPr>
                <w:b/>
              </w:rPr>
              <w:t>ORDER</w:t>
            </w:r>
            <w:r w:rsidR="005F116F" w:rsidRPr="005F116F">
              <w:rPr>
                <w:b/>
              </w:rPr>
              <w:t xml:space="preserve"> </w:t>
            </w:r>
            <w:r w:rsidR="005F116F">
              <w:rPr>
                <w:b/>
              </w:rPr>
              <w:t>COMPONENTS</w:t>
            </w:r>
          </w:p>
        </w:tc>
      </w:tr>
      <w:bookmarkEnd w:id="2"/>
    </w:tbl>
    <w:p w14:paraId="3A3FC763" w14:textId="77777777" w:rsidR="005F116F" w:rsidRDefault="005F116F" w:rsidP="001E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807"/>
      </w:tblGrid>
      <w:tr w:rsidR="005C2863" w14:paraId="652BA13D" w14:textId="77777777" w:rsidTr="005C2863">
        <w:tc>
          <w:tcPr>
            <w:tcW w:w="2263" w:type="dxa"/>
          </w:tcPr>
          <w:p w14:paraId="3BD0F902" w14:textId="77777777" w:rsidR="005C2863" w:rsidRPr="005C2863" w:rsidRDefault="00B30D99" w:rsidP="001E3C2E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7807" w:type="dxa"/>
          </w:tcPr>
          <w:p w14:paraId="5AED859C" w14:textId="77777777" w:rsidR="005C2863" w:rsidRPr="005C2863" w:rsidRDefault="005C2863" w:rsidP="001E3C2E">
            <w:pPr>
              <w:rPr>
                <w:b/>
              </w:rPr>
            </w:pPr>
            <w:r w:rsidRPr="005C2863">
              <w:rPr>
                <w:b/>
              </w:rPr>
              <w:t>Location</w:t>
            </w:r>
          </w:p>
        </w:tc>
      </w:tr>
      <w:tr w:rsidR="005C2863" w14:paraId="327127F6" w14:textId="77777777" w:rsidTr="005C2863">
        <w:tc>
          <w:tcPr>
            <w:tcW w:w="2263" w:type="dxa"/>
          </w:tcPr>
          <w:p w14:paraId="55D58CC2" w14:textId="77777777" w:rsidR="005C2863" w:rsidRPr="005C2863" w:rsidRDefault="00B30D99" w:rsidP="001E3C2E">
            <w:pPr>
              <w:rPr>
                <w:i/>
              </w:rPr>
            </w:pPr>
            <w:r>
              <w:rPr>
                <w:i/>
              </w:rPr>
              <w:t>(NGA service</w:t>
            </w:r>
            <w:r w:rsidR="005C2863" w:rsidRPr="005C2863">
              <w:rPr>
                <w:i/>
              </w:rPr>
              <w:t>)</w:t>
            </w:r>
          </w:p>
        </w:tc>
        <w:tc>
          <w:tcPr>
            <w:tcW w:w="7807" w:type="dxa"/>
          </w:tcPr>
          <w:p w14:paraId="7C85C205" w14:textId="77207E90" w:rsidR="005C2863" w:rsidRPr="005C2863" w:rsidRDefault="00B14892" w:rsidP="001E3C2E">
            <w:pPr>
              <w:rPr>
                <w:i/>
              </w:rPr>
            </w:pPr>
            <w:proofErr w:type="spellStart"/>
            <w:r w:rsidRPr="00B14892">
              <w:rPr>
                <w:i/>
              </w:rPr>
              <w:t>Zyxel</w:t>
            </w:r>
            <w:proofErr w:type="spellEnd"/>
            <w:r w:rsidRPr="00B14892">
              <w:rPr>
                <w:i/>
              </w:rPr>
              <w:t xml:space="preserve"> swit</w:t>
            </w:r>
            <w:r>
              <w:rPr>
                <w:i/>
              </w:rPr>
              <w:t xml:space="preserve">ch in the </w:t>
            </w:r>
            <w:proofErr w:type="spellStart"/>
            <w:r>
              <w:rPr>
                <w:i/>
              </w:rPr>
              <w:t>comms</w:t>
            </w:r>
            <w:proofErr w:type="spellEnd"/>
            <w:r>
              <w:rPr>
                <w:i/>
              </w:rPr>
              <w:t xml:space="preserve"> room (</w:t>
            </w:r>
            <w:r w:rsidRPr="00B14892">
              <w:rPr>
                <w:i/>
              </w:rPr>
              <w:t>basement in Ginger Whisk office</w:t>
            </w:r>
            <w:r>
              <w:rPr>
                <w:i/>
              </w:rPr>
              <w:t>)</w:t>
            </w:r>
          </w:p>
        </w:tc>
      </w:tr>
      <w:tr w:rsidR="005C2863" w14:paraId="178B989D" w14:textId="77777777" w:rsidTr="005C2863">
        <w:tc>
          <w:tcPr>
            <w:tcW w:w="2263" w:type="dxa"/>
          </w:tcPr>
          <w:p w14:paraId="3A16E2CE" w14:textId="77777777" w:rsidR="005C2863" w:rsidRPr="005C2863" w:rsidRDefault="005C2863" w:rsidP="001E3C2E">
            <w:pPr>
              <w:rPr>
                <w:i/>
              </w:rPr>
            </w:pPr>
            <w:r w:rsidRPr="005C2863">
              <w:rPr>
                <w:i/>
              </w:rPr>
              <w:t>Router (if applicable)</w:t>
            </w:r>
          </w:p>
        </w:tc>
        <w:tc>
          <w:tcPr>
            <w:tcW w:w="7807" w:type="dxa"/>
          </w:tcPr>
          <w:p w14:paraId="1B07DBE5" w14:textId="0750EB60" w:rsidR="005C2863" w:rsidRPr="004E552E" w:rsidRDefault="004E552E" w:rsidP="001E3C2E">
            <w:r w:rsidRPr="004E552E">
              <w:t>N/A</w:t>
            </w:r>
            <w:r w:rsidR="00DB0D51">
              <w:t xml:space="preserve"> </w:t>
            </w:r>
          </w:p>
        </w:tc>
      </w:tr>
    </w:tbl>
    <w:p w14:paraId="616A9041" w14:textId="77777777" w:rsidR="005F116F" w:rsidRDefault="005F116F" w:rsidP="001E3C2E"/>
    <w:p w14:paraId="502D09EB" w14:textId="77777777" w:rsidR="00AD519C" w:rsidRDefault="00AD519C" w:rsidP="001E3C2E"/>
    <w:p w14:paraId="6AE26352" w14:textId="77777777" w:rsidR="00AD519C" w:rsidRDefault="00AD519C" w:rsidP="001E3C2E"/>
    <w:p w14:paraId="0A0930A9" w14:textId="77777777" w:rsidR="00AD519C" w:rsidRDefault="00AD519C" w:rsidP="001E3C2E"/>
    <w:p w14:paraId="1D9C7E37" w14:textId="77777777" w:rsidR="00AD519C" w:rsidRDefault="00AD519C" w:rsidP="001E3C2E"/>
    <w:p w14:paraId="17A2CE03" w14:textId="77777777" w:rsidR="0029164A" w:rsidRDefault="0029164A" w:rsidP="001E3C2E"/>
    <w:p w14:paraId="5BC60E3F" w14:textId="77777777" w:rsidR="00AD519C" w:rsidRDefault="00AD519C" w:rsidP="001E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C2863" w14:paraId="7DD785EA" w14:textId="77777777" w:rsidTr="00CF7954">
        <w:tc>
          <w:tcPr>
            <w:tcW w:w="10070" w:type="dxa"/>
            <w:shd w:val="clear" w:color="auto" w:fill="D6E3BC" w:themeFill="accent3" w:themeFillTint="66"/>
          </w:tcPr>
          <w:p w14:paraId="581D79D3" w14:textId="7B1B1221" w:rsidR="005C2863" w:rsidRPr="005F116F" w:rsidRDefault="00B30D99" w:rsidP="00CF7954">
            <w:pPr>
              <w:rPr>
                <w:b/>
              </w:rPr>
            </w:pPr>
            <w:bookmarkStart w:id="3" w:name="_Hlk494704488"/>
            <w:r>
              <w:rPr>
                <w:b/>
              </w:rPr>
              <w:t>CHARGES</w:t>
            </w:r>
            <w:r w:rsidR="00366E5B">
              <w:rPr>
                <w:b/>
              </w:rPr>
              <w:t xml:space="preserve"> – EXCLUDES VAT </w:t>
            </w:r>
          </w:p>
        </w:tc>
      </w:tr>
    </w:tbl>
    <w:p w14:paraId="50396249" w14:textId="77777777" w:rsidR="005F116F" w:rsidRDefault="005F116F" w:rsidP="001E3C2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06"/>
        <w:gridCol w:w="1958"/>
        <w:gridCol w:w="851"/>
        <w:gridCol w:w="1535"/>
        <w:gridCol w:w="938"/>
        <w:gridCol w:w="1391"/>
        <w:gridCol w:w="1391"/>
      </w:tblGrid>
      <w:tr w:rsidR="005C2863" w14:paraId="1AC2D58E" w14:textId="77777777" w:rsidTr="0029164A">
        <w:tc>
          <w:tcPr>
            <w:tcW w:w="2006" w:type="dxa"/>
          </w:tcPr>
          <w:p w14:paraId="447C6329" w14:textId="77777777" w:rsidR="005C2863" w:rsidRPr="0029164A" w:rsidRDefault="00B30D99" w:rsidP="001E3C2E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1958" w:type="dxa"/>
          </w:tcPr>
          <w:p w14:paraId="72F4F129" w14:textId="77777777" w:rsidR="005C2863" w:rsidRPr="0029164A" w:rsidRDefault="005C2863" w:rsidP="001E3C2E">
            <w:pPr>
              <w:rPr>
                <w:b/>
              </w:rPr>
            </w:pPr>
            <w:r w:rsidRPr="0029164A">
              <w:rPr>
                <w:b/>
              </w:rPr>
              <w:t xml:space="preserve">Service Item </w:t>
            </w:r>
            <w:proofErr w:type="spellStart"/>
            <w:r w:rsidRPr="0029164A">
              <w:rPr>
                <w:b/>
              </w:rPr>
              <w:t>Desc</w:t>
            </w:r>
            <w:proofErr w:type="spellEnd"/>
            <w:r w:rsidRPr="0029164A">
              <w:rPr>
                <w:b/>
              </w:rPr>
              <w:t>.</w:t>
            </w:r>
          </w:p>
        </w:tc>
        <w:tc>
          <w:tcPr>
            <w:tcW w:w="851" w:type="dxa"/>
          </w:tcPr>
          <w:p w14:paraId="39D4A6DC" w14:textId="77777777" w:rsidR="005C2863" w:rsidRPr="0029164A" w:rsidRDefault="005C2863" w:rsidP="001E3C2E">
            <w:pPr>
              <w:rPr>
                <w:b/>
              </w:rPr>
            </w:pPr>
            <w:r w:rsidRPr="0029164A">
              <w:rPr>
                <w:b/>
              </w:rPr>
              <w:t>Type</w:t>
            </w:r>
          </w:p>
        </w:tc>
        <w:tc>
          <w:tcPr>
            <w:tcW w:w="1535" w:type="dxa"/>
          </w:tcPr>
          <w:p w14:paraId="2E120E3B" w14:textId="77777777" w:rsidR="005C2863" w:rsidRPr="0029164A" w:rsidRDefault="005C2863" w:rsidP="001E3C2E">
            <w:pPr>
              <w:rPr>
                <w:b/>
              </w:rPr>
            </w:pPr>
            <w:r w:rsidRPr="0029164A">
              <w:rPr>
                <w:b/>
              </w:rPr>
              <w:t>Status</w:t>
            </w:r>
          </w:p>
        </w:tc>
        <w:tc>
          <w:tcPr>
            <w:tcW w:w="938" w:type="dxa"/>
          </w:tcPr>
          <w:p w14:paraId="05B8ABC7" w14:textId="77777777" w:rsidR="005C2863" w:rsidRPr="0029164A" w:rsidRDefault="005C2863" w:rsidP="00AD519C">
            <w:pPr>
              <w:jc w:val="center"/>
              <w:rPr>
                <w:b/>
              </w:rPr>
            </w:pPr>
            <w:r w:rsidRPr="0029164A">
              <w:rPr>
                <w:b/>
              </w:rPr>
              <w:t>Quantity</w:t>
            </w:r>
          </w:p>
        </w:tc>
        <w:tc>
          <w:tcPr>
            <w:tcW w:w="1391" w:type="dxa"/>
          </w:tcPr>
          <w:p w14:paraId="18A2A991" w14:textId="77777777" w:rsidR="005C2863" w:rsidRPr="0029164A" w:rsidRDefault="005C2863" w:rsidP="0029164A">
            <w:pPr>
              <w:jc w:val="right"/>
              <w:rPr>
                <w:b/>
              </w:rPr>
            </w:pPr>
            <w:r w:rsidRPr="0029164A">
              <w:rPr>
                <w:b/>
              </w:rPr>
              <w:t>Amount</w:t>
            </w:r>
          </w:p>
        </w:tc>
        <w:tc>
          <w:tcPr>
            <w:tcW w:w="1391" w:type="dxa"/>
          </w:tcPr>
          <w:p w14:paraId="334FE2F6" w14:textId="77777777" w:rsidR="005C2863" w:rsidRPr="0029164A" w:rsidRDefault="005C2863" w:rsidP="0029164A">
            <w:pPr>
              <w:jc w:val="right"/>
              <w:rPr>
                <w:b/>
              </w:rPr>
            </w:pPr>
            <w:r w:rsidRPr="0029164A">
              <w:rPr>
                <w:b/>
              </w:rPr>
              <w:t>Items Total</w:t>
            </w:r>
          </w:p>
        </w:tc>
      </w:tr>
      <w:tr w:rsidR="005C2863" w14:paraId="4E8E1F08" w14:textId="77777777" w:rsidTr="0029164A">
        <w:tc>
          <w:tcPr>
            <w:tcW w:w="2006" w:type="dxa"/>
          </w:tcPr>
          <w:p w14:paraId="3F87686D" w14:textId="77777777" w:rsidR="005C2863" w:rsidRDefault="005C2863" w:rsidP="001E3C2E">
            <w:r>
              <w:t>Bus</w:t>
            </w:r>
            <w:r w:rsidR="00AD519C">
              <w:t>iness</w:t>
            </w:r>
            <w:r>
              <w:t xml:space="preserve"> Connect 100</w:t>
            </w:r>
          </w:p>
        </w:tc>
        <w:tc>
          <w:tcPr>
            <w:tcW w:w="1958" w:type="dxa"/>
          </w:tcPr>
          <w:p w14:paraId="48BDEE25" w14:textId="77777777" w:rsidR="005C2863" w:rsidRDefault="005C2863" w:rsidP="001E3C2E">
            <w:r>
              <w:t>Installation Fee</w:t>
            </w:r>
          </w:p>
        </w:tc>
        <w:tc>
          <w:tcPr>
            <w:tcW w:w="851" w:type="dxa"/>
          </w:tcPr>
          <w:p w14:paraId="3965E565" w14:textId="77777777" w:rsidR="005C2863" w:rsidRDefault="00AD519C" w:rsidP="001E3C2E">
            <w:r>
              <w:t>NRC</w:t>
            </w:r>
          </w:p>
        </w:tc>
        <w:tc>
          <w:tcPr>
            <w:tcW w:w="1535" w:type="dxa"/>
          </w:tcPr>
          <w:p w14:paraId="151E395F" w14:textId="77777777" w:rsidR="005C2863" w:rsidRDefault="00AD519C" w:rsidP="001E3C2E">
            <w:r>
              <w:t>Pending install</w:t>
            </w:r>
          </w:p>
        </w:tc>
        <w:tc>
          <w:tcPr>
            <w:tcW w:w="938" w:type="dxa"/>
          </w:tcPr>
          <w:p w14:paraId="438BB7A5" w14:textId="53049CE8" w:rsidR="005C2863" w:rsidRDefault="00366E5B" w:rsidP="00AD519C">
            <w:pPr>
              <w:jc w:val="center"/>
            </w:pPr>
            <w:r>
              <w:t>1</w:t>
            </w:r>
          </w:p>
        </w:tc>
        <w:tc>
          <w:tcPr>
            <w:tcW w:w="1391" w:type="dxa"/>
          </w:tcPr>
          <w:p w14:paraId="62110F61" w14:textId="72521258" w:rsidR="005C2863" w:rsidRPr="0029164A" w:rsidRDefault="00AD519C" w:rsidP="0029164A">
            <w:pPr>
              <w:jc w:val="right"/>
              <w:rPr>
                <w:b/>
              </w:rPr>
            </w:pPr>
            <w:r w:rsidRPr="0029164A">
              <w:rPr>
                <w:b/>
              </w:rPr>
              <w:t>£</w:t>
            </w:r>
            <w:r w:rsidR="00366E5B">
              <w:rPr>
                <w:b/>
              </w:rPr>
              <w:t>2</w:t>
            </w:r>
            <w:r w:rsidR="004E552E">
              <w:rPr>
                <w:b/>
              </w:rPr>
              <w:t>5</w:t>
            </w:r>
            <w:r w:rsidRPr="0029164A">
              <w:rPr>
                <w:b/>
              </w:rPr>
              <w:t>0.00</w:t>
            </w:r>
          </w:p>
        </w:tc>
        <w:tc>
          <w:tcPr>
            <w:tcW w:w="1391" w:type="dxa"/>
          </w:tcPr>
          <w:p w14:paraId="4387DF4B" w14:textId="74A062B8" w:rsidR="005C2863" w:rsidRPr="0029164A" w:rsidRDefault="00AD519C" w:rsidP="0029164A">
            <w:pPr>
              <w:jc w:val="right"/>
              <w:rPr>
                <w:b/>
              </w:rPr>
            </w:pPr>
            <w:r w:rsidRPr="0029164A">
              <w:rPr>
                <w:b/>
              </w:rPr>
              <w:t>£</w:t>
            </w:r>
            <w:r w:rsidR="00366E5B">
              <w:rPr>
                <w:b/>
              </w:rPr>
              <w:t>2</w:t>
            </w:r>
            <w:r w:rsidR="004E552E">
              <w:rPr>
                <w:b/>
              </w:rPr>
              <w:t>5</w:t>
            </w:r>
            <w:r w:rsidRPr="0029164A">
              <w:rPr>
                <w:b/>
              </w:rPr>
              <w:t>0.00</w:t>
            </w:r>
          </w:p>
        </w:tc>
      </w:tr>
      <w:tr w:rsidR="005C2863" w14:paraId="42777337" w14:textId="77777777" w:rsidTr="0029164A">
        <w:tc>
          <w:tcPr>
            <w:tcW w:w="2006" w:type="dxa"/>
          </w:tcPr>
          <w:p w14:paraId="3D494721" w14:textId="77777777" w:rsidR="005C2863" w:rsidRDefault="00AD519C" w:rsidP="001E3C2E">
            <w:r>
              <w:t>Business Connect 100</w:t>
            </w:r>
          </w:p>
        </w:tc>
        <w:tc>
          <w:tcPr>
            <w:tcW w:w="1958" w:type="dxa"/>
          </w:tcPr>
          <w:p w14:paraId="3F3A92EE" w14:textId="77777777" w:rsidR="005C2863" w:rsidRDefault="00AD519C" w:rsidP="001E3C2E">
            <w:r>
              <w:t>Monthly Fee</w:t>
            </w:r>
          </w:p>
        </w:tc>
        <w:tc>
          <w:tcPr>
            <w:tcW w:w="851" w:type="dxa"/>
          </w:tcPr>
          <w:p w14:paraId="45239B6A" w14:textId="77777777" w:rsidR="005C2863" w:rsidRDefault="00AD519C" w:rsidP="001E3C2E">
            <w:r>
              <w:t>MRC</w:t>
            </w:r>
          </w:p>
        </w:tc>
        <w:tc>
          <w:tcPr>
            <w:tcW w:w="1535" w:type="dxa"/>
          </w:tcPr>
          <w:p w14:paraId="020DFB04" w14:textId="77777777" w:rsidR="005C2863" w:rsidRDefault="00AD519C" w:rsidP="001E3C2E">
            <w:r>
              <w:t>Pending install</w:t>
            </w:r>
          </w:p>
        </w:tc>
        <w:tc>
          <w:tcPr>
            <w:tcW w:w="938" w:type="dxa"/>
          </w:tcPr>
          <w:p w14:paraId="6D638332" w14:textId="7DF2FACC" w:rsidR="005C2863" w:rsidRDefault="00366E5B" w:rsidP="00AD519C">
            <w:pPr>
              <w:jc w:val="center"/>
            </w:pPr>
            <w:r>
              <w:t>1</w:t>
            </w:r>
          </w:p>
        </w:tc>
        <w:tc>
          <w:tcPr>
            <w:tcW w:w="1391" w:type="dxa"/>
          </w:tcPr>
          <w:p w14:paraId="1DACFE98" w14:textId="7ECD5CB8" w:rsidR="005C2863" w:rsidRPr="0029164A" w:rsidRDefault="00AD519C" w:rsidP="0029164A">
            <w:pPr>
              <w:jc w:val="right"/>
              <w:rPr>
                <w:b/>
              </w:rPr>
            </w:pPr>
            <w:r w:rsidRPr="0029164A">
              <w:rPr>
                <w:b/>
              </w:rPr>
              <w:t>£</w:t>
            </w:r>
            <w:r w:rsidR="00366E5B">
              <w:rPr>
                <w:b/>
              </w:rPr>
              <w:t>1</w:t>
            </w:r>
            <w:r w:rsidR="004E552E">
              <w:rPr>
                <w:b/>
              </w:rPr>
              <w:t>5</w:t>
            </w:r>
            <w:r w:rsidRPr="0029164A">
              <w:rPr>
                <w:b/>
              </w:rPr>
              <w:t>0.00</w:t>
            </w:r>
          </w:p>
        </w:tc>
        <w:tc>
          <w:tcPr>
            <w:tcW w:w="1391" w:type="dxa"/>
          </w:tcPr>
          <w:p w14:paraId="10AFC724" w14:textId="5E75C7F4" w:rsidR="005C2863" w:rsidRPr="0029164A" w:rsidRDefault="00AD519C" w:rsidP="0029164A">
            <w:pPr>
              <w:jc w:val="right"/>
              <w:rPr>
                <w:b/>
              </w:rPr>
            </w:pPr>
            <w:r w:rsidRPr="0029164A">
              <w:rPr>
                <w:b/>
              </w:rPr>
              <w:t>£</w:t>
            </w:r>
            <w:r w:rsidR="00366E5B">
              <w:rPr>
                <w:b/>
              </w:rPr>
              <w:t>1</w:t>
            </w:r>
            <w:r w:rsidR="004E552E">
              <w:rPr>
                <w:b/>
              </w:rPr>
              <w:t>5</w:t>
            </w:r>
            <w:r w:rsidRPr="0029164A">
              <w:rPr>
                <w:b/>
              </w:rPr>
              <w:t>0.00</w:t>
            </w:r>
          </w:p>
        </w:tc>
      </w:tr>
      <w:tr w:rsidR="00AD519C" w14:paraId="264B5FCC" w14:textId="77777777" w:rsidTr="0029164A">
        <w:tc>
          <w:tcPr>
            <w:tcW w:w="3964" w:type="dxa"/>
            <w:gridSpan w:val="2"/>
          </w:tcPr>
          <w:p w14:paraId="51BBB0D5" w14:textId="77777777" w:rsidR="00AD519C" w:rsidRDefault="00AD519C" w:rsidP="001E3C2E"/>
        </w:tc>
        <w:tc>
          <w:tcPr>
            <w:tcW w:w="851" w:type="dxa"/>
          </w:tcPr>
          <w:p w14:paraId="287BADF4" w14:textId="77777777" w:rsidR="00AD519C" w:rsidRDefault="00AD519C" w:rsidP="001E3C2E"/>
        </w:tc>
        <w:tc>
          <w:tcPr>
            <w:tcW w:w="1535" w:type="dxa"/>
          </w:tcPr>
          <w:p w14:paraId="2BCD2390" w14:textId="77777777" w:rsidR="00AD519C" w:rsidRDefault="00AD519C" w:rsidP="001E3C2E"/>
        </w:tc>
        <w:tc>
          <w:tcPr>
            <w:tcW w:w="938" w:type="dxa"/>
          </w:tcPr>
          <w:p w14:paraId="77DA0E72" w14:textId="77777777" w:rsidR="00AD519C" w:rsidRDefault="00AD519C" w:rsidP="00AD519C">
            <w:pPr>
              <w:jc w:val="center"/>
            </w:pPr>
          </w:p>
        </w:tc>
        <w:tc>
          <w:tcPr>
            <w:tcW w:w="1391" w:type="dxa"/>
          </w:tcPr>
          <w:p w14:paraId="03692208" w14:textId="77777777" w:rsidR="00AD519C" w:rsidRDefault="00AD519C" w:rsidP="0029164A">
            <w:pPr>
              <w:jc w:val="right"/>
            </w:pPr>
          </w:p>
        </w:tc>
        <w:tc>
          <w:tcPr>
            <w:tcW w:w="1391" w:type="dxa"/>
          </w:tcPr>
          <w:p w14:paraId="734B2EB2" w14:textId="77777777" w:rsidR="00AD519C" w:rsidRDefault="00AD519C" w:rsidP="0029164A">
            <w:pPr>
              <w:jc w:val="right"/>
            </w:pPr>
          </w:p>
        </w:tc>
      </w:tr>
      <w:tr w:rsidR="00AD519C" w14:paraId="4A3D7A4B" w14:textId="77777777" w:rsidTr="0029164A">
        <w:tc>
          <w:tcPr>
            <w:tcW w:w="3964" w:type="dxa"/>
            <w:gridSpan w:val="2"/>
          </w:tcPr>
          <w:p w14:paraId="34A6D5C6" w14:textId="77777777" w:rsidR="00AD519C" w:rsidRPr="0029164A" w:rsidRDefault="00AD519C" w:rsidP="001E3C2E">
            <w:pPr>
              <w:rPr>
                <w:b/>
              </w:rPr>
            </w:pPr>
            <w:r w:rsidRPr="0029164A">
              <w:rPr>
                <w:b/>
              </w:rPr>
              <w:t>Non-Recurring Charges Total</w:t>
            </w:r>
          </w:p>
        </w:tc>
        <w:tc>
          <w:tcPr>
            <w:tcW w:w="4715" w:type="dxa"/>
            <w:gridSpan w:val="4"/>
          </w:tcPr>
          <w:p w14:paraId="7F63DD66" w14:textId="77777777" w:rsidR="00AD519C" w:rsidRDefault="00AD519C" w:rsidP="0029164A">
            <w:pPr>
              <w:jc w:val="right"/>
            </w:pPr>
          </w:p>
        </w:tc>
        <w:tc>
          <w:tcPr>
            <w:tcW w:w="1391" w:type="dxa"/>
          </w:tcPr>
          <w:p w14:paraId="35319568" w14:textId="278A27C4" w:rsidR="00AD519C" w:rsidRPr="0029164A" w:rsidRDefault="00AD519C" w:rsidP="0029164A">
            <w:pPr>
              <w:jc w:val="right"/>
              <w:rPr>
                <w:b/>
              </w:rPr>
            </w:pPr>
            <w:r w:rsidRPr="0029164A">
              <w:rPr>
                <w:b/>
              </w:rPr>
              <w:t>£</w:t>
            </w:r>
            <w:r w:rsidR="00366E5B">
              <w:rPr>
                <w:b/>
              </w:rPr>
              <w:t>2</w:t>
            </w:r>
            <w:r w:rsidR="004E552E">
              <w:rPr>
                <w:b/>
              </w:rPr>
              <w:t>50</w:t>
            </w:r>
            <w:r w:rsidRPr="0029164A">
              <w:rPr>
                <w:b/>
              </w:rPr>
              <w:t>.00</w:t>
            </w:r>
          </w:p>
        </w:tc>
      </w:tr>
      <w:tr w:rsidR="00AD519C" w14:paraId="15ECA58C" w14:textId="77777777" w:rsidTr="0029164A">
        <w:tc>
          <w:tcPr>
            <w:tcW w:w="3964" w:type="dxa"/>
            <w:gridSpan w:val="2"/>
          </w:tcPr>
          <w:p w14:paraId="33895BF9" w14:textId="77777777" w:rsidR="00AD519C" w:rsidRPr="0029164A" w:rsidRDefault="00AD519C" w:rsidP="001E3C2E">
            <w:pPr>
              <w:rPr>
                <w:b/>
              </w:rPr>
            </w:pPr>
            <w:r w:rsidRPr="0029164A">
              <w:rPr>
                <w:b/>
              </w:rPr>
              <w:t>Monthly Recurring Charges Total:</w:t>
            </w:r>
          </w:p>
        </w:tc>
        <w:tc>
          <w:tcPr>
            <w:tcW w:w="4715" w:type="dxa"/>
            <w:gridSpan w:val="4"/>
          </w:tcPr>
          <w:p w14:paraId="379A394C" w14:textId="77777777" w:rsidR="00AD519C" w:rsidRDefault="00AD519C" w:rsidP="0029164A">
            <w:pPr>
              <w:jc w:val="right"/>
            </w:pPr>
          </w:p>
        </w:tc>
        <w:tc>
          <w:tcPr>
            <w:tcW w:w="1391" w:type="dxa"/>
          </w:tcPr>
          <w:p w14:paraId="3294EA48" w14:textId="0937CFCB" w:rsidR="00AD519C" w:rsidRPr="0029164A" w:rsidRDefault="00AD519C" w:rsidP="0029164A">
            <w:pPr>
              <w:jc w:val="right"/>
              <w:rPr>
                <w:b/>
              </w:rPr>
            </w:pPr>
            <w:r w:rsidRPr="0029164A">
              <w:rPr>
                <w:b/>
              </w:rPr>
              <w:t>£</w:t>
            </w:r>
            <w:r w:rsidR="00366E5B">
              <w:rPr>
                <w:b/>
              </w:rPr>
              <w:t>1</w:t>
            </w:r>
            <w:r w:rsidR="004E552E">
              <w:rPr>
                <w:b/>
              </w:rPr>
              <w:t>5</w:t>
            </w:r>
            <w:r w:rsidRPr="0029164A">
              <w:rPr>
                <w:b/>
              </w:rPr>
              <w:t>0.00</w:t>
            </w:r>
          </w:p>
        </w:tc>
      </w:tr>
      <w:bookmarkEnd w:id="3"/>
    </w:tbl>
    <w:p w14:paraId="3297BA16" w14:textId="77777777" w:rsidR="005C2863" w:rsidRPr="001E3C2E" w:rsidRDefault="005C2863" w:rsidP="001E3C2E"/>
    <w:p w14:paraId="01CAA9C0" w14:textId="677EEE25" w:rsidR="0093568C" w:rsidRDefault="0093568C" w:rsidP="001E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66670" w14:paraId="614E14CE" w14:textId="77777777" w:rsidTr="00B03ED9">
        <w:tc>
          <w:tcPr>
            <w:tcW w:w="10070" w:type="dxa"/>
            <w:shd w:val="clear" w:color="auto" w:fill="D6E3BC" w:themeFill="accent3" w:themeFillTint="66"/>
          </w:tcPr>
          <w:p w14:paraId="3AEE415B" w14:textId="2A0EFA9B" w:rsidR="00166670" w:rsidRPr="005F116F" w:rsidRDefault="00F4460B" w:rsidP="00B03ED9">
            <w:pPr>
              <w:rPr>
                <w:b/>
              </w:rPr>
            </w:pPr>
            <w:r>
              <w:rPr>
                <w:b/>
              </w:rPr>
              <w:t>CUSTOMER TO SETUP STANDING ORDER TO:</w:t>
            </w:r>
          </w:p>
        </w:tc>
      </w:tr>
    </w:tbl>
    <w:p w14:paraId="0B80FE07" w14:textId="77777777" w:rsidR="00166670" w:rsidRDefault="00166670" w:rsidP="00166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090"/>
      </w:tblGrid>
      <w:tr w:rsidR="00166670" w14:paraId="4FF696CF" w14:textId="77777777" w:rsidTr="00D220F4">
        <w:tc>
          <w:tcPr>
            <w:tcW w:w="1980" w:type="dxa"/>
          </w:tcPr>
          <w:p w14:paraId="13BCF4B0" w14:textId="75D43EFD" w:rsidR="00166670" w:rsidRDefault="00166670" w:rsidP="001E3C2E">
            <w:r>
              <w:t>Name of Bank:</w:t>
            </w:r>
          </w:p>
        </w:tc>
        <w:tc>
          <w:tcPr>
            <w:tcW w:w="8090" w:type="dxa"/>
          </w:tcPr>
          <w:p w14:paraId="7E59A4A3" w14:textId="77777777" w:rsidR="00166670" w:rsidRDefault="00166670" w:rsidP="00F4460B">
            <w:pPr>
              <w:spacing w:line="240" w:lineRule="auto"/>
            </w:pPr>
          </w:p>
          <w:p w14:paraId="5303B2FE" w14:textId="48A1CD40" w:rsidR="00166670" w:rsidRDefault="00F4460B" w:rsidP="00F4460B">
            <w:pPr>
              <w:spacing w:line="240" w:lineRule="auto"/>
            </w:pPr>
            <w:r>
              <w:t>Nat West</w:t>
            </w:r>
          </w:p>
        </w:tc>
      </w:tr>
      <w:tr w:rsidR="00166670" w14:paraId="70570F77" w14:textId="77777777" w:rsidTr="00D220F4">
        <w:tc>
          <w:tcPr>
            <w:tcW w:w="1980" w:type="dxa"/>
          </w:tcPr>
          <w:p w14:paraId="4204698D" w14:textId="6A81549D" w:rsidR="00166670" w:rsidRDefault="00166670" w:rsidP="001E3C2E">
            <w:r>
              <w:t>Account Number:</w:t>
            </w:r>
          </w:p>
        </w:tc>
        <w:tc>
          <w:tcPr>
            <w:tcW w:w="8090" w:type="dxa"/>
          </w:tcPr>
          <w:p w14:paraId="270531BC" w14:textId="77777777" w:rsidR="00166670" w:rsidRDefault="00166670" w:rsidP="00F4460B">
            <w:pPr>
              <w:spacing w:line="240" w:lineRule="auto"/>
            </w:pPr>
          </w:p>
          <w:p w14:paraId="3E5224B5" w14:textId="0AE10F7B" w:rsidR="00166670" w:rsidRDefault="00F4460B" w:rsidP="00F4460B">
            <w:pPr>
              <w:spacing w:line="240" w:lineRule="auto"/>
            </w:pPr>
            <w:r w:rsidRPr="00F4460B">
              <w:t>64573141</w:t>
            </w:r>
          </w:p>
        </w:tc>
      </w:tr>
      <w:tr w:rsidR="00166670" w14:paraId="313DF483" w14:textId="77777777" w:rsidTr="00D220F4">
        <w:tc>
          <w:tcPr>
            <w:tcW w:w="1980" w:type="dxa"/>
          </w:tcPr>
          <w:p w14:paraId="56F92EA8" w14:textId="7E97E9AB" w:rsidR="00166670" w:rsidRDefault="00166670" w:rsidP="001E3C2E">
            <w:r>
              <w:t>Sort Code Number:</w:t>
            </w:r>
          </w:p>
        </w:tc>
        <w:tc>
          <w:tcPr>
            <w:tcW w:w="8090" w:type="dxa"/>
          </w:tcPr>
          <w:p w14:paraId="13A8763A" w14:textId="77777777" w:rsidR="00166670" w:rsidRDefault="00166670" w:rsidP="00F4460B">
            <w:pPr>
              <w:spacing w:line="240" w:lineRule="auto"/>
            </w:pPr>
          </w:p>
          <w:p w14:paraId="307FC88F" w14:textId="37A5D556" w:rsidR="00166670" w:rsidRDefault="00F4460B" w:rsidP="00F4460B">
            <w:pPr>
              <w:spacing w:line="240" w:lineRule="auto"/>
            </w:pPr>
            <w:r w:rsidRPr="00F4460B">
              <w:t>53-61-24</w:t>
            </w:r>
          </w:p>
        </w:tc>
      </w:tr>
    </w:tbl>
    <w:p w14:paraId="0B82ECD1" w14:textId="6B251374" w:rsidR="00166670" w:rsidRDefault="00166670" w:rsidP="001E3C2E"/>
    <w:p w14:paraId="086828D4" w14:textId="77777777" w:rsidR="00166670" w:rsidRDefault="00166670" w:rsidP="001E3C2E"/>
    <w:p w14:paraId="4A8BAAD2" w14:textId="77777777" w:rsidR="00166670" w:rsidRPr="001E3C2E" w:rsidRDefault="00166670" w:rsidP="001E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29164A" w14:paraId="3CEC60AC" w14:textId="77777777" w:rsidTr="00CF7954">
        <w:tc>
          <w:tcPr>
            <w:tcW w:w="10070" w:type="dxa"/>
            <w:shd w:val="clear" w:color="auto" w:fill="D6E3BC" w:themeFill="accent3" w:themeFillTint="66"/>
          </w:tcPr>
          <w:p w14:paraId="56DED05D" w14:textId="77777777" w:rsidR="0029164A" w:rsidRPr="005F116F" w:rsidRDefault="0029164A" w:rsidP="00CF7954">
            <w:pPr>
              <w:rPr>
                <w:b/>
              </w:rPr>
            </w:pPr>
            <w:bookmarkStart w:id="4" w:name="_Hlk494193948"/>
            <w:r>
              <w:rPr>
                <w:b/>
              </w:rPr>
              <w:t>ORDER NOTES</w:t>
            </w:r>
          </w:p>
        </w:tc>
      </w:tr>
      <w:bookmarkEnd w:id="4"/>
    </w:tbl>
    <w:p w14:paraId="53456BA4" w14:textId="77777777" w:rsidR="00B764B8" w:rsidRDefault="00B764B8" w:rsidP="001E3C2E"/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10199"/>
      </w:tblGrid>
      <w:tr w:rsidR="0029164A" w14:paraId="5DA64D72" w14:textId="77777777" w:rsidTr="00D220F4">
        <w:trPr>
          <w:trHeight w:val="877"/>
        </w:trPr>
        <w:tc>
          <w:tcPr>
            <w:tcW w:w="10199" w:type="dxa"/>
          </w:tcPr>
          <w:p w14:paraId="293F6585" w14:textId="3703315E" w:rsidR="0029164A" w:rsidRDefault="0029164A" w:rsidP="001E3C2E">
            <w:r>
              <w:t>Expiration da</w:t>
            </w:r>
            <w:r w:rsidR="00B30D99">
              <w:t xml:space="preserve">te: The </w:t>
            </w:r>
            <w:r w:rsidR="00C95331">
              <w:t xml:space="preserve">quote </w:t>
            </w:r>
            <w:r w:rsidR="00B30D99">
              <w:t xml:space="preserve">on this Order expires if </w:t>
            </w:r>
            <w:r w:rsidR="003A6B7B">
              <w:t xml:space="preserve">the </w:t>
            </w:r>
            <w:r>
              <w:t xml:space="preserve">Order is not signed prior to </w:t>
            </w:r>
            <w:r w:rsidR="00DB0D51">
              <w:t>16</w:t>
            </w:r>
            <w:r>
              <w:t>/</w:t>
            </w:r>
            <w:r w:rsidR="00DB0D51">
              <w:t>02</w:t>
            </w:r>
            <w:r>
              <w:t>/</w:t>
            </w:r>
            <w:r w:rsidR="004E552E">
              <w:t>2018</w:t>
            </w:r>
          </w:p>
          <w:p w14:paraId="00266B39" w14:textId="20B303A6" w:rsidR="0098659F" w:rsidRDefault="0098659F" w:rsidP="001E3C2E"/>
          <w:p w14:paraId="0E9FACE2" w14:textId="4782E751" w:rsidR="00221A00" w:rsidRDefault="00221A00" w:rsidP="001E3C2E">
            <w:r>
              <w:t xml:space="preserve">Customer to supplier own router/firewall equipment and is responsible for internal cabling from the point of handoff. </w:t>
            </w:r>
            <w:proofErr w:type="spellStart"/>
            <w:r w:rsidR="00DB0D51">
              <w:t>NextGenAccess</w:t>
            </w:r>
            <w:proofErr w:type="spellEnd"/>
            <w:r w:rsidR="00DB0D51">
              <w:t xml:space="preserve"> Ltd will aim to provision service in less than 10 working days.</w:t>
            </w:r>
          </w:p>
          <w:p w14:paraId="5CEC1D42" w14:textId="77777777" w:rsidR="0098659F" w:rsidRDefault="0098659F" w:rsidP="001E3C2E"/>
          <w:p w14:paraId="692B459E" w14:textId="77777777" w:rsidR="0098659F" w:rsidRDefault="0098659F" w:rsidP="001E3C2E"/>
          <w:p w14:paraId="3C1AA20E" w14:textId="77777777" w:rsidR="0098659F" w:rsidRDefault="0098659F" w:rsidP="001E3C2E"/>
          <w:p w14:paraId="64C7BCE3" w14:textId="77777777" w:rsidR="0098659F" w:rsidRDefault="0098659F" w:rsidP="001E3C2E"/>
        </w:tc>
      </w:tr>
    </w:tbl>
    <w:p w14:paraId="4FF5E75A" w14:textId="77777777" w:rsidR="0029164A" w:rsidRDefault="0029164A" w:rsidP="001E3C2E"/>
    <w:p w14:paraId="27B958D7" w14:textId="77777777" w:rsidR="0029164A" w:rsidRDefault="0029164A" w:rsidP="001E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B30D99" w:rsidRPr="00166670" w14:paraId="556CCA6F" w14:textId="77777777" w:rsidTr="003B144C">
        <w:tc>
          <w:tcPr>
            <w:tcW w:w="10070" w:type="dxa"/>
            <w:shd w:val="clear" w:color="auto" w:fill="D6E3BC" w:themeFill="accent3" w:themeFillTint="66"/>
          </w:tcPr>
          <w:p w14:paraId="0C91EE39" w14:textId="77777777" w:rsidR="00B30D99" w:rsidRPr="00D220F4" w:rsidRDefault="00C95331" w:rsidP="003B144C">
            <w:pPr>
              <w:rPr>
                <w:b/>
              </w:rPr>
            </w:pPr>
            <w:r w:rsidRPr="00D220F4">
              <w:rPr>
                <w:b/>
              </w:rPr>
              <w:t xml:space="preserve">   </w:t>
            </w:r>
            <w:r w:rsidR="00B30D99" w:rsidRPr="00D220F4">
              <w:rPr>
                <w:b/>
              </w:rPr>
              <w:t>SERVICE DESCRIPTION</w:t>
            </w:r>
          </w:p>
        </w:tc>
      </w:tr>
    </w:tbl>
    <w:p w14:paraId="499EFA56" w14:textId="77777777" w:rsidR="00B30D99" w:rsidRPr="00D220F4" w:rsidRDefault="00B30D99" w:rsidP="00B30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807"/>
      </w:tblGrid>
      <w:tr w:rsidR="00B30D99" w:rsidRPr="00166670" w14:paraId="242D8674" w14:textId="77777777" w:rsidTr="00DB0D51">
        <w:trPr>
          <w:trHeight w:val="791"/>
        </w:trPr>
        <w:tc>
          <w:tcPr>
            <w:tcW w:w="2263" w:type="dxa"/>
          </w:tcPr>
          <w:p w14:paraId="2CE9C7AD" w14:textId="2FB6CC51" w:rsidR="00C95331" w:rsidRPr="00D220F4" w:rsidRDefault="00D220F4" w:rsidP="003B144C">
            <w:r>
              <w:t>Service Description</w:t>
            </w:r>
          </w:p>
        </w:tc>
        <w:tc>
          <w:tcPr>
            <w:tcW w:w="7807" w:type="dxa"/>
          </w:tcPr>
          <w:p w14:paraId="1F9E0879" w14:textId="587AEC32" w:rsidR="00B30D99" w:rsidRPr="00D220F4" w:rsidRDefault="00D220F4" w:rsidP="003B144C">
            <w:r>
              <w:t>See attached Business Broadband Service Description</w:t>
            </w:r>
          </w:p>
          <w:p w14:paraId="43E0FFE3" w14:textId="77777777" w:rsidR="00B30D99" w:rsidRDefault="00B30D99" w:rsidP="003B144C"/>
          <w:p w14:paraId="68371500" w14:textId="0F22C4B5" w:rsidR="00221AC4" w:rsidRPr="00D220F4" w:rsidRDefault="00221AC4" w:rsidP="003B144C"/>
        </w:tc>
      </w:tr>
      <w:tr w:rsidR="00B30D99" w:rsidRPr="00166670" w14:paraId="6572293A" w14:textId="77777777" w:rsidTr="003B144C">
        <w:tc>
          <w:tcPr>
            <w:tcW w:w="2263" w:type="dxa"/>
          </w:tcPr>
          <w:p w14:paraId="018BE7BC" w14:textId="77777777" w:rsidR="00B30D99" w:rsidRPr="00D220F4" w:rsidRDefault="00B30D99" w:rsidP="003B144C">
            <w:r w:rsidRPr="00D220F4">
              <w:t xml:space="preserve">Terms &amp; Conditions </w:t>
            </w:r>
          </w:p>
        </w:tc>
        <w:tc>
          <w:tcPr>
            <w:tcW w:w="7807" w:type="dxa"/>
          </w:tcPr>
          <w:p w14:paraId="6F45D7BC" w14:textId="53EB7A36" w:rsidR="00B30D99" w:rsidRPr="00D220F4" w:rsidRDefault="00C94069" w:rsidP="003B144C">
            <w:r>
              <w:t xml:space="preserve">See </w:t>
            </w:r>
            <w:r w:rsidR="004E552E">
              <w:t>attached T</w:t>
            </w:r>
            <w:r w:rsidR="00D220F4">
              <w:t>&amp;Cs document</w:t>
            </w:r>
          </w:p>
        </w:tc>
      </w:tr>
    </w:tbl>
    <w:p w14:paraId="4133FDEA" w14:textId="77777777" w:rsidR="00B30D99" w:rsidRDefault="00B30D99" w:rsidP="001E3C2E"/>
    <w:p w14:paraId="02A0C8B0" w14:textId="77777777" w:rsidR="00B30D99" w:rsidRPr="00D220F4" w:rsidRDefault="00C95331" w:rsidP="001E3C2E">
      <w:pPr>
        <w:rPr>
          <w:sz w:val="20"/>
          <w:szCs w:val="20"/>
        </w:rPr>
      </w:pPr>
      <w:r w:rsidRPr="00D220F4">
        <w:rPr>
          <w:sz w:val="20"/>
          <w:szCs w:val="20"/>
        </w:rPr>
        <w:t>We confirm that we have read and agree to the Terms of this Order and the Service Specifications.</w:t>
      </w:r>
    </w:p>
    <w:p w14:paraId="6D3FB0C5" w14:textId="77777777" w:rsidR="00B30D99" w:rsidRDefault="00B30D99" w:rsidP="001E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98659F" w14:paraId="65434FB4" w14:textId="77777777" w:rsidTr="00CF7954">
        <w:tc>
          <w:tcPr>
            <w:tcW w:w="10070" w:type="dxa"/>
            <w:shd w:val="clear" w:color="auto" w:fill="D6E3BC" w:themeFill="accent3" w:themeFillTint="66"/>
          </w:tcPr>
          <w:p w14:paraId="3F6D758C" w14:textId="77777777" w:rsidR="0098659F" w:rsidRPr="005F116F" w:rsidRDefault="0098659F" w:rsidP="00CF7954">
            <w:pPr>
              <w:rPr>
                <w:b/>
              </w:rPr>
            </w:pPr>
            <w:bookmarkStart w:id="5" w:name="_Hlk494194575"/>
            <w:r>
              <w:rPr>
                <w:b/>
              </w:rPr>
              <w:t>SIGNATURES</w:t>
            </w:r>
          </w:p>
        </w:tc>
      </w:tr>
      <w:bookmarkEnd w:id="5"/>
    </w:tbl>
    <w:p w14:paraId="0783E62B" w14:textId="0C3CA236" w:rsidR="0098659F" w:rsidRDefault="0098659F" w:rsidP="001E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98659F" w14:paraId="7F82683D" w14:textId="77777777" w:rsidTr="00D220F4">
        <w:trPr>
          <w:trHeight w:val="318"/>
        </w:trPr>
        <w:tc>
          <w:tcPr>
            <w:tcW w:w="2517" w:type="dxa"/>
          </w:tcPr>
          <w:p w14:paraId="57C9CDDA" w14:textId="73292350" w:rsidR="00696213" w:rsidRPr="00DB0D51" w:rsidRDefault="00DB0D51" w:rsidP="00696213">
            <w:pPr>
              <w:rPr>
                <w:color w:val="FF0000"/>
              </w:rPr>
            </w:pPr>
            <w:r w:rsidRPr="00DB0D51">
              <w:rPr>
                <w:color w:val="FF0000"/>
              </w:rPr>
              <w:t>Matrix Ltd</w:t>
            </w:r>
          </w:p>
          <w:p w14:paraId="6A21AFDF" w14:textId="0009D96F" w:rsidR="0098659F" w:rsidRPr="00DB0D51" w:rsidRDefault="0098659F" w:rsidP="001E3C2E">
            <w:pPr>
              <w:rPr>
                <w:i/>
                <w:color w:val="FF0000"/>
              </w:rPr>
            </w:pPr>
          </w:p>
        </w:tc>
        <w:tc>
          <w:tcPr>
            <w:tcW w:w="2517" w:type="dxa"/>
          </w:tcPr>
          <w:p w14:paraId="2964FD51" w14:textId="77777777" w:rsidR="0098659F" w:rsidRDefault="0098659F" w:rsidP="001E3C2E"/>
        </w:tc>
        <w:tc>
          <w:tcPr>
            <w:tcW w:w="2518" w:type="dxa"/>
          </w:tcPr>
          <w:p w14:paraId="2256D735" w14:textId="77777777" w:rsidR="0098659F" w:rsidRDefault="0098659F" w:rsidP="001E3C2E">
            <w:proofErr w:type="spellStart"/>
            <w:r>
              <w:t>NextGenAccess</w:t>
            </w:r>
            <w:proofErr w:type="spellEnd"/>
            <w:r>
              <w:t xml:space="preserve"> Ltd</w:t>
            </w:r>
          </w:p>
        </w:tc>
        <w:tc>
          <w:tcPr>
            <w:tcW w:w="2518" w:type="dxa"/>
          </w:tcPr>
          <w:p w14:paraId="788ACA5E" w14:textId="77777777" w:rsidR="0098659F" w:rsidRDefault="0098659F" w:rsidP="001E3C2E"/>
        </w:tc>
      </w:tr>
      <w:tr w:rsidR="0098659F" w14:paraId="161D97A5" w14:textId="77777777" w:rsidTr="0098659F">
        <w:trPr>
          <w:trHeight w:val="551"/>
        </w:trPr>
        <w:tc>
          <w:tcPr>
            <w:tcW w:w="2517" w:type="dxa"/>
          </w:tcPr>
          <w:p w14:paraId="48E5E22C" w14:textId="794E08FD" w:rsidR="0098659F" w:rsidRDefault="0098659F" w:rsidP="001E3C2E">
            <w:r>
              <w:t>Signature</w:t>
            </w:r>
          </w:p>
        </w:tc>
        <w:tc>
          <w:tcPr>
            <w:tcW w:w="2517" w:type="dxa"/>
          </w:tcPr>
          <w:p w14:paraId="36228F1F" w14:textId="77777777" w:rsidR="0098659F" w:rsidRDefault="0098659F" w:rsidP="001E3C2E"/>
        </w:tc>
        <w:tc>
          <w:tcPr>
            <w:tcW w:w="2518" w:type="dxa"/>
          </w:tcPr>
          <w:p w14:paraId="66D969A2" w14:textId="77777777" w:rsidR="0098659F" w:rsidRDefault="0098659F" w:rsidP="001E3C2E">
            <w:r>
              <w:t>Signature</w:t>
            </w:r>
          </w:p>
        </w:tc>
        <w:tc>
          <w:tcPr>
            <w:tcW w:w="2518" w:type="dxa"/>
          </w:tcPr>
          <w:p w14:paraId="3DB64FBB" w14:textId="77777777" w:rsidR="0098659F" w:rsidRDefault="0098659F" w:rsidP="001E3C2E"/>
        </w:tc>
      </w:tr>
      <w:tr w:rsidR="0098659F" w14:paraId="79113B3A" w14:textId="77777777" w:rsidTr="00D220F4">
        <w:trPr>
          <w:trHeight w:val="445"/>
        </w:trPr>
        <w:tc>
          <w:tcPr>
            <w:tcW w:w="2517" w:type="dxa"/>
          </w:tcPr>
          <w:p w14:paraId="084F5F33" w14:textId="77777777" w:rsidR="0098659F" w:rsidRDefault="0098659F" w:rsidP="001E3C2E">
            <w:r>
              <w:t>Printed Name</w:t>
            </w:r>
          </w:p>
        </w:tc>
        <w:tc>
          <w:tcPr>
            <w:tcW w:w="2517" w:type="dxa"/>
          </w:tcPr>
          <w:p w14:paraId="6803DB3A" w14:textId="77777777" w:rsidR="0098659F" w:rsidRDefault="0098659F" w:rsidP="001E3C2E"/>
        </w:tc>
        <w:tc>
          <w:tcPr>
            <w:tcW w:w="2518" w:type="dxa"/>
          </w:tcPr>
          <w:p w14:paraId="76FE26A5" w14:textId="77777777" w:rsidR="0098659F" w:rsidRDefault="0098659F" w:rsidP="001E3C2E">
            <w:r>
              <w:t>Printed Name</w:t>
            </w:r>
          </w:p>
        </w:tc>
        <w:tc>
          <w:tcPr>
            <w:tcW w:w="2518" w:type="dxa"/>
          </w:tcPr>
          <w:p w14:paraId="0F1D7B56" w14:textId="7152F530" w:rsidR="0098659F" w:rsidRDefault="00DB0D51" w:rsidP="001E3C2E">
            <w:r>
              <w:t>Steve Heapes</w:t>
            </w:r>
            <w:bookmarkStart w:id="6" w:name="_GoBack"/>
            <w:bookmarkEnd w:id="6"/>
          </w:p>
        </w:tc>
      </w:tr>
      <w:tr w:rsidR="0098659F" w14:paraId="2B4E69AC" w14:textId="77777777" w:rsidTr="0098659F">
        <w:trPr>
          <w:trHeight w:val="553"/>
        </w:trPr>
        <w:tc>
          <w:tcPr>
            <w:tcW w:w="2517" w:type="dxa"/>
          </w:tcPr>
          <w:p w14:paraId="251A07A0" w14:textId="77777777" w:rsidR="0098659F" w:rsidRDefault="0098659F" w:rsidP="001E3C2E">
            <w:r>
              <w:t>Date</w:t>
            </w:r>
          </w:p>
        </w:tc>
        <w:tc>
          <w:tcPr>
            <w:tcW w:w="2517" w:type="dxa"/>
          </w:tcPr>
          <w:p w14:paraId="72A339CC" w14:textId="77777777" w:rsidR="0098659F" w:rsidRDefault="0098659F" w:rsidP="001E3C2E"/>
        </w:tc>
        <w:tc>
          <w:tcPr>
            <w:tcW w:w="2518" w:type="dxa"/>
          </w:tcPr>
          <w:p w14:paraId="7AED3B8B" w14:textId="77777777" w:rsidR="0098659F" w:rsidRDefault="0098659F" w:rsidP="001E3C2E">
            <w:r>
              <w:t>Date</w:t>
            </w:r>
          </w:p>
        </w:tc>
        <w:tc>
          <w:tcPr>
            <w:tcW w:w="2518" w:type="dxa"/>
          </w:tcPr>
          <w:p w14:paraId="7A124E2F" w14:textId="77777777" w:rsidR="0098659F" w:rsidRDefault="0098659F" w:rsidP="001E3C2E"/>
        </w:tc>
      </w:tr>
      <w:tr w:rsidR="0098659F" w14:paraId="39891868" w14:textId="77777777" w:rsidTr="00D220F4">
        <w:trPr>
          <w:trHeight w:val="416"/>
        </w:trPr>
        <w:tc>
          <w:tcPr>
            <w:tcW w:w="2517" w:type="dxa"/>
          </w:tcPr>
          <w:p w14:paraId="7A38A40D" w14:textId="77777777" w:rsidR="0098659F" w:rsidRDefault="0098659F" w:rsidP="001E3C2E">
            <w:r>
              <w:t>Job Title</w:t>
            </w:r>
          </w:p>
        </w:tc>
        <w:tc>
          <w:tcPr>
            <w:tcW w:w="2517" w:type="dxa"/>
          </w:tcPr>
          <w:p w14:paraId="634392D1" w14:textId="77777777" w:rsidR="0098659F" w:rsidRDefault="0098659F" w:rsidP="001E3C2E"/>
          <w:p w14:paraId="69FA8C3E" w14:textId="294FB680" w:rsidR="003A6B7B" w:rsidRDefault="003A6B7B" w:rsidP="001E3C2E"/>
        </w:tc>
        <w:tc>
          <w:tcPr>
            <w:tcW w:w="2518" w:type="dxa"/>
          </w:tcPr>
          <w:p w14:paraId="4BE31ABD" w14:textId="77777777" w:rsidR="0098659F" w:rsidRDefault="0098659F" w:rsidP="001E3C2E">
            <w:r>
              <w:t>Job Title</w:t>
            </w:r>
          </w:p>
        </w:tc>
        <w:tc>
          <w:tcPr>
            <w:tcW w:w="2518" w:type="dxa"/>
          </w:tcPr>
          <w:p w14:paraId="628593EF" w14:textId="6618C847" w:rsidR="0098659F" w:rsidRDefault="00DB0D51" w:rsidP="001E3C2E">
            <w:r>
              <w:t>Business Development Manager</w:t>
            </w:r>
          </w:p>
        </w:tc>
      </w:tr>
    </w:tbl>
    <w:p w14:paraId="3B99962C" w14:textId="77777777" w:rsidR="00D57496" w:rsidRPr="001E3C2E" w:rsidRDefault="00D57496" w:rsidP="005124CE"/>
    <w:sectPr w:rsidR="00D57496" w:rsidRPr="001E3C2E" w:rsidSect="00C85C32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4A1"/>
    <w:multiLevelType w:val="hybridMultilevel"/>
    <w:tmpl w:val="33E06D1E"/>
    <w:lvl w:ilvl="0" w:tplc="0809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2B2751F"/>
    <w:multiLevelType w:val="hybridMultilevel"/>
    <w:tmpl w:val="DE88B224"/>
    <w:lvl w:ilvl="0" w:tplc="A8427020">
      <w:start w:val="1"/>
      <w:numFmt w:val="decimal"/>
      <w:pStyle w:val="Numbered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61"/>
    <w:rsid w:val="0000356C"/>
    <w:rsid w:val="000E4FEA"/>
    <w:rsid w:val="00166670"/>
    <w:rsid w:val="001E3C2E"/>
    <w:rsid w:val="0021009B"/>
    <w:rsid w:val="00221A00"/>
    <w:rsid w:val="00221AC4"/>
    <w:rsid w:val="0029164A"/>
    <w:rsid w:val="00307C1F"/>
    <w:rsid w:val="00341D54"/>
    <w:rsid w:val="00366E5B"/>
    <w:rsid w:val="003A6B7B"/>
    <w:rsid w:val="003F03CA"/>
    <w:rsid w:val="00463AB3"/>
    <w:rsid w:val="00473FA7"/>
    <w:rsid w:val="004C6697"/>
    <w:rsid w:val="004E552E"/>
    <w:rsid w:val="005124CE"/>
    <w:rsid w:val="005C2863"/>
    <w:rsid w:val="005F116F"/>
    <w:rsid w:val="006206F3"/>
    <w:rsid w:val="00644678"/>
    <w:rsid w:val="00696213"/>
    <w:rsid w:val="007E5F23"/>
    <w:rsid w:val="008B5E66"/>
    <w:rsid w:val="008B603F"/>
    <w:rsid w:val="008C1DFD"/>
    <w:rsid w:val="0093568C"/>
    <w:rsid w:val="00977CB2"/>
    <w:rsid w:val="0098659F"/>
    <w:rsid w:val="009A5421"/>
    <w:rsid w:val="00A11841"/>
    <w:rsid w:val="00A2454B"/>
    <w:rsid w:val="00A61045"/>
    <w:rsid w:val="00A67B29"/>
    <w:rsid w:val="00A90608"/>
    <w:rsid w:val="00AB03C9"/>
    <w:rsid w:val="00AD519C"/>
    <w:rsid w:val="00B14892"/>
    <w:rsid w:val="00B16C9B"/>
    <w:rsid w:val="00B30D99"/>
    <w:rsid w:val="00B32A61"/>
    <w:rsid w:val="00B764B8"/>
    <w:rsid w:val="00B80781"/>
    <w:rsid w:val="00BD48FD"/>
    <w:rsid w:val="00C52D7E"/>
    <w:rsid w:val="00C60CDF"/>
    <w:rsid w:val="00C85C32"/>
    <w:rsid w:val="00C94069"/>
    <w:rsid w:val="00C95331"/>
    <w:rsid w:val="00D220F4"/>
    <w:rsid w:val="00D33F13"/>
    <w:rsid w:val="00D57496"/>
    <w:rsid w:val="00D9127C"/>
    <w:rsid w:val="00D9412B"/>
    <w:rsid w:val="00DA3AA4"/>
    <w:rsid w:val="00DB0D51"/>
    <w:rsid w:val="00E6107D"/>
    <w:rsid w:val="00F4460B"/>
    <w:rsid w:val="00F5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94D49"/>
  <w15:docId w15:val="{6710A22D-03ED-4D74-9A65-7883A10B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5C32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C85C32"/>
    <w:pPr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Heading2">
    <w:name w:val="heading 2"/>
    <w:basedOn w:val="Normal"/>
    <w:next w:val="Normal"/>
    <w:qFormat/>
    <w:rsid w:val="00C85C32"/>
    <w:pPr>
      <w:outlineLvl w:val="1"/>
    </w:pPr>
    <w:rPr>
      <w:b/>
      <w:caps/>
    </w:rPr>
  </w:style>
  <w:style w:type="paragraph" w:styleId="Heading3">
    <w:name w:val="heading 3"/>
    <w:basedOn w:val="Normal"/>
    <w:next w:val="Normal"/>
    <w:semiHidden/>
    <w:unhideWhenUsed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qFormat/>
    <w:rsid w:val="008C1DFD"/>
    <w:pPr>
      <w:numPr>
        <w:numId w:val="2"/>
      </w:numPr>
      <w:spacing w:after="120"/>
    </w:pPr>
    <w:rPr>
      <w:sz w:val="15"/>
    </w:rPr>
  </w:style>
  <w:style w:type="paragraph" w:customStyle="1" w:styleId="ColumnHeading">
    <w:name w:val="Column Heading"/>
    <w:basedOn w:val="Normal"/>
    <w:qFormat/>
    <w:rsid w:val="00C85C32"/>
    <w:pPr>
      <w:jc w:val="center"/>
    </w:pPr>
    <w:rPr>
      <w:b/>
      <w:caps/>
      <w:sz w:val="16"/>
    </w:rPr>
  </w:style>
  <w:style w:type="paragraph" w:customStyle="1" w:styleId="RightAlignedHeading">
    <w:name w:val="Right Aligned Heading"/>
    <w:basedOn w:val="Normal"/>
    <w:qFormat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C85C32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CompanyName">
    <w:name w:val="Company Name"/>
    <w:basedOn w:val="Normal"/>
    <w:qFormat/>
    <w:rsid w:val="00C85C32"/>
    <w:rPr>
      <w:b/>
      <w:sz w:val="24"/>
    </w:rPr>
  </w:style>
  <w:style w:type="paragraph" w:customStyle="1" w:styleId="Slogan">
    <w:name w:val="Slogan"/>
    <w:basedOn w:val="Normal"/>
    <w:qFormat/>
    <w:rsid w:val="00C85C32"/>
    <w:pPr>
      <w:spacing w:after="240"/>
    </w:pPr>
    <w:rPr>
      <w:i/>
    </w:rPr>
  </w:style>
  <w:style w:type="paragraph" w:customStyle="1" w:styleId="Amount">
    <w:name w:val="Amount"/>
    <w:basedOn w:val="Normal"/>
    <w:unhideWhenUsed/>
    <w:qFormat/>
    <w:rsid w:val="00C85C32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44678"/>
    <w:rPr>
      <w:color w:val="808080"/>
    </w:rPr>
  </w:style>
  <w:style w:type="table" w:styleId="TableGrid">
    <w:name w:val="Table Grid"/>
    <w:basedOn w:val="TableNormal"/>
    <w:rsid w:val="0097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D5749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74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B30D99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9533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53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5331"/>
    <w:rPr>
      <w:rFonts w:asciiTheme="minorHAnsi" w:hAnsiTheme="minorHAnsi"/>
      <w:spacing w:val="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5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5331"/>
    <w:rPr>
      <w:rFonts w:asciiTheme="minorHAnsi" w:hAnsiTheme="minorHAnsi"/>
      <w:b/>
      <w:bCs/>
      <w:spacing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B148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@nextgenacces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mandine@matrix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Heapes\AppData\Roaming\Microsoft\Templates\Purchase%20order%20with%20unit%20pr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7C8D3D9-16E9-4BD0-A1F6-BEB0D59199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Purchase order with unit price.dotx</Template>
  <TotalTime>10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with unit price</vt:lpstr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with unit price</dc:title>
  <dc:creator>Steve Heapes</dc:creator>
  <cp:lastModifiedBy>Steve Heapes</cp:lastModifiedBy>
  <cp:revision>3</cp:revision>
  <cp:lastPrinted>2017-12-12T09:41:00Z</cp:lastPrinted>
  <dcterms:created xsi:type="dcterms:W3CDTF">2018-01-16T12:18:00Z</dcterms:created>
  <dcterms:modified xsi:type="dcterms:W3CDTF">2018-01-16T12:28:00Z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TC010185541033</vt:lpwstr>
  </property>
</Properties>
</file>